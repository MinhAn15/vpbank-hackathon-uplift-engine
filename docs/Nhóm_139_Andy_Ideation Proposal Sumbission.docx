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4513A" w14:textId="77777777" w:rsidR="0093303B" w:rsidRPr="007E780C" w:rsidRDefault="009A12BB" w:rsidP="0093303B">
      <w:pPr>
        <w:spacing w:after="0" w:line="360" w:lineRule="auto"/>
        <w:rPr>
          <w:rFonts w:ascii="Arial" w:hAnsi="Arial" w:cs="Arial"/>
          <w:b/>
          <w:color w:val="FF9933"/>
          <w:sz w:val="36"/>
        </w:rPr>
      </w:pPr>
      <w:r>
        <w:rPr>
          <w:rFonts w:ascii="Arial" w:hAnsi="Arial" w:cs="Arial"/>
          <w:b/>
          <w:color w:val="00B050"/>
          <w:sz w:val="36"/>
        </w:rPr>
        <w:t>VPBank Technology Hackathon 2025</w:t>
      </w:r>
      <w:r w:rsidR="008C0E65">
        <w:rPr>
          <w:rFonts w:ascii="Arial" w:hAnsi="Arial" w:cs="Arial"/>
          <w:b/>
          <w:color w:val="00B050"/>
          <w:sz w:val="36"/>
        </w:rPr>
        <w:t xml:space="preserve"> – Senior Track</w:t>
      </w:r>
    </w:p>
    <w:p w14:paraId="1A1CFD15" w14:textId="77777777" w:rsidR="007E780C" w:rsidRPr="007E780C" w:rsidRDefault="007E780C" w:rsidP="007E780C">
      <w:pPr>
        <w:pBdr>
          <w:bottom w:val="single" w:sz="12" w:space="1" w:color="auto"/>
        </w:pBdr>
        <w:spacing w:after="0" w:line="360" w:lineRule="auto"/>
        <w:rPr>
          <w:rFonts w:ascii="Arial" w:hAnsi="Arial" w:cs="Arial"/>
        </w:rPr>
      </w:pPr>
      <w:r w:rsidRPr="007E780C">
        <w:rPr>
          <w:rFonts w:ascii="Arial" w:hAnsi="Arial" w:cs="Arial"/>
        </w:rPr>
        <w:t xml:space="preserve">General Brief </w:t>
      </w:r>
    </w:p>
    <w:p w14:paraId="6525CE64" w14:textId="77777777" w:rsidR="007E780C" w:rsidRPr="007E780C" w:rsidRDefault="007E780C" w:rsidP="007E780C">
      <w:pPr>
        <w:spacing w:after="0" w:line="360" w:lineRule="auto"/>
        <w:rPr>
          <w:rFonts w:ascii="Arial" w:hAnsi="Arial" w:cs="Arial"/>
        </w:rPr>
      </w:pPr>
    </w:p>
    <w:p w14:paraId="766BC245" w14:textId="77777777" w:rsidR="0093303B" w:rsidRPr="007E780C" w:rsidRDefault="002A0289" w:rsidP="0093303B">
      <w:pPr>
        <w:spacing w:after="0" w:line="360" w:lineRule="auto"/>
        <w:rPr>
          <w:rFonts w:ascii="Arial" w:hAnsi="Arial" w:cs="Arial"/>
        </w:rPr>
      </w:pPr>
      <w:r w:rsidRPr="007E780C">
        <w:rPr>
          <w:rFonts w:ascii="Arial" w:hAnsi="Arial" w:cs="Arial"/>
        </w:rPr>
        <w:t xml:space="preserve">Please fill up this table and use this </w:t>
      </w:r>
      <w:r w:rsidR="007E780C" w:rsidRPr="007E780C">
        <w:rPr>
          <w:rFonts w:ascii="Arial" w:hAnsi="Arial" w:cs="Arial"/>
        </w:rPr>
        <w:t>document as</w:t>
      </w:r>
      <w:r w:rsidRPr="007E780C">
        <w:rPr>
          <w:rFonts w:ascii="Arial" w:hAnsi="Arial" w:cs="Arial"/>
        </w:rPr>
        <w:t xml:space="preserve"> a template to write your proposal. </w:t>
      </w:r>
    </w:p>
    <w:p w14:paraId="1F08B925" w14:textId="77777777" w:rsidR="002A0289" w:rsidRPr="007E780C" w:rsidRDefault="002A0289" w:rsidP="0093303B">
      <w:pPr>
        <w:spacing w:after="0" w:line="360" w:lineRule="auto"/>
        <w:rPr>
          <w:rFonts w:ascii="Arial" w:hAnsi="Arial" w:cs="Arial"/>
          <w:sz w:val="12"/>
        </w:rPr>
      </w:pPr>
    </w:p>
    <w:tbl>
      <w:tblPr>
        <w:tblStyle w:val="TableGridLight"/>
        <w:tblW w:w="13744" w:type="dxa"/>
        <w:tblLook w:val="04A0" w:firstRow="1" w:lastRow="0" w:firstColumn="1" w:lastColumn="0" w:noHBand="0" w:noVBand="1"/>
      </w:tblPr>
      <w:tblGrid>
        <w:gridCol w:w="3660"/>
        <w:gridCol w:w="10084"/>
      </w:tblGrid>
      <w:tr w:rsidR="002A0289" w:rsidRPr="007E780C" w14:paraId="54FFC28C" w14:textId="77777777" w:rsidTr="007E780C">
        <w:trPr>
          <w:trHeight w:val="574"/>
        </w:trPr>
        <w:tc>
          <w:tcPr>
            <w:tcW w:w="3660" w:type="dxa"/>
          </w:tcPr>
          <w:p w14:paraId="2CB37F75" w14:textId="77777777" w:rsidR="002A0289" w:rsidRPr="007E780C" w:rsidRDefault="002A0289" w:rsidP="006350EC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7E780C">
              <w:rPr>
                <w:rFonts w:ascii="Arial" w:hAnsi="Arial" w:cs="Arial"/>
                <w:b/>
              </w:rPr>
              <w:t>Challenge Statement</w:t>
            </w:r>
          </w:p>
        </w:tc>
        <w:tc>
          <w:tcPr>
            <w:tcW w:w="10084" w:type="dxa"/>
          </w:tcPr>
          <w:p w14:paraId="7D2D7C20" w14:textId="77777777" w:rsidR="002A0289" w:rsidRPr="005A0727" w:rsidRDefault="002A0289" w:rsidP="0093303B">
            <w:pPr>
              <w:spacing w:after="0" w:line="360" w:lineRule="auto"/>
              <w:rPr>
                <w:rFonts w:ascii="Arial" w:hAnsi="Arial" w:cs="Arial"/>
                <w:i/>
                <w:sz w:val="16"/>
              </w:rPr>
            </w:pPr>
            <w:r w:rsidRPr="007E780C">
              <w:rPr>
                <w:rFonts w:ascii="Arial" w:hAnsi="Arial" w:cs="Arial"/>
              </w:rPr>
              <w:t>Write your Challenge Statement Title here</w:t>
            </w:r>
            <w:r w:rsidR="00897B59" w:rsidRPr="007E780C">
              <w:rPr>
                <w:rFonts w:ascii="Arial" w:hAnsi="Arial" w:cs="Arial"/>
                <w:i/>
                <w:sz w:val="16"/>
              </w:rPr>
              <w:t xml:space="preserve"> </w:t>
            </w:r>
          </w:p>
        </w:tc>
      </w:tr>
      <w:tr w:rsidR="002A0289" w:rsidRPr="007E780C" w14:paraId="79238331" w14:textId="77777777" w:rsidTr="007E780C">
        <w:trPr>
          <w:trHeight w:val="574"/>
        </w:trPr>
        <w:tc>
          <w:tcPr>
            <w:tcW w:w="3660" w:type="dxa"/>
          </w:tcPr>
          <w:p w14:paraId="72D7567D" w14:textId="77777777" w:rsidR="002A0289" w:rsidRPr="007E780C" w:rsidRDefault="002A0289" w:rsidP="006350EC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7E780C">
              <w:rPr>
                <w:rFonts w:ascii="Arial" w:hAnsi="Arial" w:cs="Arial"/>
                <w:b/>
              </w:rPr>
              <w:t>Team Name</w:t>
            </w:r>
          </w:p>
        </w:tc>
        <w:tc>
          <w:tcPr>
            <w:tcW w:w="10084" w:type="dxa"/>
          </w:tcPr>
          <w:p w14:paraId="4A1DED40" w14:textId="77777777" w:rsidR="002A0289" w:rsidRPr="007E780C" w:rsidRDefault="002A0289" w:rsidP="0093303B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</w:tbl>
    <w:p w14:paraId="626CF1EC" w14:textId="77777777" w:rsidR="0093303B" w:rsidRPr="007E780C" w:rsidRDefault="0093303B" w:rsidP="0093303B">
      <w:pPr>
        <w:spacing w:after="0" w:line="360" w:lineRule="auto"/>
        <w:rPr>
          <w:rFonts w:ascii="Arial" w:hAnsi="Arial" w:cs="Arial"/>
        </w:rPr>
      </w:pPr>
    </w:p>
    <w:p w14:paraId="0889E625" w14:textId="77777777" w:rsidR="002A0289" w:rsidRPr="007E780C" w:rsidRDefault="002A0289" w:rsidP="0093303B">
      <w:pPr>
        <w:spacing w:after="0" w:line="360" w:lineRule="auto"/>
        <w:rPr>
          <w:rFonts w:ascii="Arial" w:hAnsi="Arial" w:cs="Arial"/>
          <w:b/>
          <w:sz w:val="36"/>
        </w:rPr>
      </w:pPr>
      <w:r w:rsidRPr="007E780C">
        <w:rPr>
          <w:rFonts w:ascii="Arial" w:hAnsi="Arial" w:cs="Arial"/>
          <w:b/>
          <w:sz w:val="28"/>
        </w:rPr>
        <w:t>Team Members</w:t>
      </w:r>
    </w:p>
    <w:tbl>
      <w:tblPr>
        <w:tblStyle w:val="TableGridLight"/>
        <w:tblW w:w="14483" w:type="dxa"/>
        <w:tblLayout w:type="fixed"/>
        <w:tblLook w:val="04A0" w:firstRow="1" w:lastRow="0" w:firstColumn="1" w:lastColumn="0" w:noHBand="0" w:noVBand="1"/>
      </w:tblPr>
      <w:tblGrid>
        <w:gridCol w:w="2021"/>
        <w:gridCol w:w="1468"/>
        <w:gridCol w:w="2461"/>
        <w:gridCol w:w="3405"/>
        <w:gridCol w:w="2282"/>
        <w:gridCol w:w="2846"/>
      </w:tblGrid>
      <w:tr w:rsidR="007E780C" w:rsidRPr="007E780C" w14:paraId="5138924D" w14:textId="77777777" w:rsidTr="007E780C">
        <w:trPr>
          <w:trHeight w:val="463"/>
        </w:trPr>
        <w:tc>
          <w:tcPr>
            <w:tcW w:w="2021" w:type="dxa"/>
          </w:tcPr>
          <w:p w14:paraId="2D4ED323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Full Name</w:t>
            </w:r>
          </w:p>
        </w:tc>
        <w:tc>
          <w:tcPr>
            <w:tcW w:w="1468" w:type="dxa"/>
          </w:tcPr>
          <w:p w14:paraId="4406BA4F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Role</w:t>
            </w:r>
          </w:p>
        </w:tc>
        <w:tc>
          <w:tcPr>
            <w:tcW w:w="2461" w:type="dxa"/>
          </w:tcPr>
          <w:p w14:paraId="5126454F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Email Address</w:t>
            </w:r>
          </w:p>
        </w:tc>
        <w:tc>
          <w:tcPr>
            <w:tcW w:w="3405" w:type="dxa"/>
          </w:tcPr>
          <w:p w14:paraId="443DD505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 xml:space="preserve">School Name </w:t>
            </w:r>
          </w:p>
          <w:p w14:paraId="1321FB2F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(if applicable)</w:t>
            </w:r>
          </w:p>
        </w:tc>
        <w:tc>
          <w:tcPr>
            <w:tcW w:w="2282" w:type="dxa"/>
          </w:tcPr>
          <w:p w14:paraId="19ADEFCD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Faculty / Area of Study</w:t>
            </w:r>
          </w:p>
        </w:tc>
        <w:tc>
          <w:tcPr>
            <w:tcW w:w="2846" w:type="dxa"/>
          </w:tcPr>
          <w:p w14:paraId="40D54804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LinkedIn Profile URL</w:t>
            </w:r>
          </w:p>
        </w:tc>
      </w:tr>
      <w:tr w:rsidR="007E780C" w:rsidRPr="007E780C" w14:paraId="268B7249" w14:textId="77777777" w:rsidTr="007E780C">
        <w:trPr>
          <w:trHeight w:val="417"/>
        </w:trPr>
        <w:tc>
          <w:tcPr>
            <w:tcW w:w="2021" w:type="dxa"/>
          </w:tcPr>
          <w:p w14:paraId="02516D71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 w:rsidRPr="007E780C">
              <w:rPr>
                <w:rFonts w:ascii="Arial" w:hAnsi="Arial" w:cs="Arial"/>
                <w:sz w:val="16"/>
              </w:rPr>
              <w:t>Member 1</w:t>
            </w:r>
          </w:p>
        </w:tc>
        <w:tc>
          <w:tcPr>
            <w:tcW w:w="1468" w:type="dxa"/>
          </w:tcPr>
          <w:p w14:paraId="08E036E2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461" w:type="dxa"/>
          </w:tcPr>
          <w:p w14:paraId="1CA643BD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405" w:type="dxa"/>
          </w:tcPr>
          <w:p w14:paraId="318166A5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282" w:type="dxa"/>
          </w:tcPr>
          <w:p w14:paraId="4C4B8CFD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846" w:type="dxa"/>
          </w:tcPr>
          <w:p w14:paraId="096C9B38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</w:tr>
      <w:tr w:rsidR="007E780C" w:rsidRPr="007E780C" w14:paraId="6F78C3DD" w14:textId="77777777" w:rsidTr="007E780C">
        <w:trPr>
          <w:trHeight w:val="424"/>
        </w:trPr>
        <w:tc>
          <w:tcPr>
            <w:tcW w:w="2021" w:type="dxa"/>
          </w:tcPr>
          <w:p w14:paraId="4EAC242C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 w:rsidRPr="007E780C">
              <w:rPr>
                <w:rFonts w:ascii="Arial" w:hAnsi="Arial" w:cs="Arial"/>
                <w:sz w:val="16"/>
              </w:rPr>
              <w:t>Member 2</w:t>
            </w:r>
          </w:p>
        </w:tc>
        <w:tc>
          <w:tcPr>
            <w:tcW w:w="1468" w:type="dxa"/>
          </w:tcPr>
          <w:p w14:paraId="3CF49B07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461" w:type="dxa"/>
          </w:tcPr>
          <w:p w14:paraId="0EEC3CBA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405" w:type="dxa"/>
          </w:tcPr>
          <w:p w14:paraId="17E2759A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282" w:type="dxa"/>
          </w:tcPr>
          <w:p w14:paraId="65C65A1A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846" w:type="dxa"/>
          </w:tcPr>
          <w:p w14:paraId="057B8A64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</w:tr>
      <w:tr w:rsidR="007E780C" w:rsidRPr="007E780C" w14:paraId="29CCF204" w14:textId="77777777" w:rsidTr="007E780C">
        <w:trPr>
          <w:trHeight w:val="417"/>
        </w:trPr>
        <w:tc>
          <w:tcPr>
            <w:tcW w:w="2021" w:type="dxa"/>
          </w:tcPr>
          <w:p w14:paraId="06FEF591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 w:rsidRPr="007E780C">
              <w:rPr>
                <w:rFonts w:ascii="Arial" w:hAnsi="Arial" w:cs="Arial"/>
                <w:sz w:val="16"/>
              </w:rPr>
              <w:t>Member 3</w:t>
            </w:r>
          </w:p>
        </w:tc>
        <w:tc>
          <w:tcPr>
            <w:tcW w:w="1468" w:type="dxa"/>
          </w:tcPr>
          <w:p w14:paraId="7E1F6DF3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461" w:type="dxa"/>
          </w:tcPr>
          <w:p w14:paraId="16C9FEE9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405" w:type="dxa"/>
          </w:tcPr>
          <w:p w14:paraId="5E44FF65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282" w:type="dxa"/>
          </w:tcPr>
          <w:p w14:paraId="18069BDD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846" w:type="dxa"/>
          </w:tcPr>
          <w:p w14:paraId="50961C6A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</w:tr>
      <w:tr w:rsidR="007E780C" w:rsidRPr="007E780C" w14:paraId="43D8D6C9" w14:textId="77777777" w:rsidTr="007E780C">
        <w:trPr>
          <w:trHeight w:val="417"/>
        </w:trPr>
        <w:tc>
          <w:tcPr>
            <w:tcW w:w="2021" w:type="dxa"/>
          </w:tcPr>
          <w:p w14:paraId="366D3F52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 w:rsidRPr="007E780C">
              <w:rPr>
                <w:rFonts w:ascii="Arial" w:hAnsi="Arial" w:cs="Arial"/>
                <w:sz w:val="16"/>
              </w:rPr>
              <w:t>Member 4</w:t>
            </w:r>
          </w:p>
        </w:tc>
        <w:tc>
          <w:tcPr>
            <w:tcW w:w="1468" w:type="dxa"/>
          </w:tcPr>
          <w:p w14:paraId="18230BA7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461" w:type="dxa"/>
          </w:tcPr>
          <w:p w14:paraId="1382B780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405" w:type="dxa"/>
          </w:tcPr>
          <w:p w14:paraId="18C654F6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282" w:type="dxa"/>
          </w:tcPr>
          <w:p w14:paraId="0BB62255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846" w:type="dxa"/>
          </w:tcPr>
          <w:p w14:paraId="654FDCDC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</w:tr>
      <w:tr w:rsidR="007E780C" w:rsidRPr="007E780C" w14:paraId="5EDB5F16" w14:textId="77777777" w:rsidTr="007E780C">
        <w:trPr>
          <w:trHeight w:val="417"/>
        </w:trPr>
        <w:tc>
          <w:tcPr>
            <w:tcW w:w="2021" w:type="dxa"/>
          </w:tcPr>
          <w:p w14:paraId="70B4C850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 w:rsidRPr="007E780C">
              <w:rPr>
                <w:rFonts w:ascii="Arial" w:hAnsi="Arial" w:cs="Arial"/>
                <w:sz w:val="16"/>
              </w:rPr>
              <w:t>Member 5</w:t>
            </w:r>
          </w:p>
        </w:tc>
        <w:tc>
          <w:tcPr>
            <w:tcW w:w="1468" w:type="dxa"/>
          </w:tcPr>
          <w:p w14:paraId="6275A976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461" w:type="dxa"/>
          </w:tcPr>
          <w:p w14:paraId="56F2EC35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405" w:type="dxa"/>
          </w:tcPr>
          <w:p w14:paraId="405C8D03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282" w:type="dxa"/>
          </w:tcPr>
          <w:p w14:paraId="399A8B2D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846" w:type="dxa"/>
          </w:tcPr>
          <w:p w14:paraId="78DA0414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</w:tr>
    </w:tbl>
    <w:p w14:paraId="20DBB785" w14:textId="77777777" w:rsidR="007E780C" w:rsidRPr="007E780C" w:rsidRDefault="007E780C" w:rsidP="0093303B">
      <w:pPr>
        <w:spacing w:after="0" w:line="360" w:lineRule="auto"/>
        <w:rPr>
          <w:rFonts w:ascii="Arial" w:hAnsi="Arial" w:cs="Arial"/>
        </w:rPr>
        <w:sectPr w:rsidR="007E780C" w:rsidRPr="007E780C" w:rsidSect="007E780C">
          <w:headerReference w:type="default" r:id="rId11"/>
          <w:footerReference w:type="default" r:id="rId12"/>
          <w:pgSz w:w="15840" w:h="12240" w:orient="landscape" w:code="1"/>
          <w:pgMar w:top="720" w:right="720" w:bottom="720" w:left="720" w:header="1152" w:footer="360" w:gutter="0"/>
          <w:cols w:space="720"/>
          <w:docGrid w:linePitch="360"/>
        </w:sectPr>
      </w:pPr>
    </w:p>
    <w:p w14:paraId="281C2BB4" w14:textId="77777777" w:rsidR="000C2E30" w:rsidRPr="007E780C" w:rsidRDefault="000C2E30" w:rsidP="000C2E30">
      <w:pPr>
        <w:spacing w:after="0" w:line="360" w:lineRule="auto"/>
        <w:rPr>
          <w:rFonts w:ascii="Arial" w:hAnsi="Arial" w:cs="Arial"/>
          <w:b/>
          <w:color w:val="FF9900"/>
          <w:sz w:val="36"/>
          <w:szCs w:val="27"/>
        </w:rPr>
      </w:pPr>
      <w:r w:rsidRPr="007E780C">
        <w:rPr>
          <w:rFonts w:ascii="Arial" w:hAnsi="Arial" w:cs="Arial"/>
          <w:b/>
          <w:color w:val="FF9900"/>
          <w:sz w:val="36"/>
          <w:szCs w:val="27"/>
        </w:rPr>
        <w:lastRenderedPageBreak/>
        <w:t>Content Outline</w:t>
      </w:r>
    </w:p>
    <w:p w14:paraId="5BC56FAE" w14:textId="77777777" w:rsidR="00F75D3C" w:rsidRPr="007E780C" w:rsidRDefault="00F75D3C" w:rsidP="000C2E30">
      <w:pPr>
        <w:spacing w:after="0" w:line="360" w:lineRule="auto"/>
        <w:rPr>
          <w:rFonts w:ascii="Arial" w:hAnsi="Arial" w:cs="Arial"/>
          <w:b/>
          <w:color w:val="FF9900"/>
          <w:sz w:val="36"/>
          <w:szCs w:val="27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645"/>
        <w:gridCol w:w="2408"/>
      </w:tblGrid>
      <w:tr w:rsidR="002603F4" w:rsidRPr="007E780C" w14:paraId="64DBBBEA" w14:textId="77777777" w:rsidTr="007E780C">
        <w:trPr>
          <w:trHeight w:val="792"/>
        </w:trPr>
        <w:tc>
          <w:tcPr>
            <w:tcW w:w="10053" w:type="dxa"/>
            <w:gridSpan w:val="2"/>
          </w:tcPr>
          <w:p w14:paraId="405A5781" w14:textId="77777777" w:rsidR="002603F4" w:rsidRPr="007E780C" w:rsidRDefault="002603F4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</w:rPr>
            </w:pPr>
            <w:r w:rsidRPr="007E780C">
              <w:rPr>
                <w:rFonts w:ascii="Arial" w:hAnsi="Arial" w:cs="Arial"/>
                <w:sz w:val="32"/>
              </w:rPr>
              <w:t>Page No.</w:t>
            </w:r>
          </w:p>
        </w:tc>
      </w:tr>
      <w:tr w:rsidR="000C2E30" w:rsidRPr="007E780C" w14:paraId="548F26CE" w14:textId="77777777" w:rsidTr="007E780C">
        <w:trPr>
          <w:trHeight w:val="792"/>
        </w:trPr>
        <w:tc>
          <w:tcPr>
            <w:tcW w:w="7645" w:type="dxa"/>
          </w:tcPr>
          <w:p w14:paraId="5CC4E7DB" w14:textId="77777777" w:rsidR="000C2E30" w:rsidRPr="007E780C" w:rsidRDefault="002627B4" w:rsidP="002627B4">
            <w:pPr>
              <w:spacing w:after="0" w:line="360" w:lineRule="auto"/>
              <w:rPr>
                <w:rFonts w:ascii="Arial" w:hAnsi="Arial" w:cs="Arial"/>
                <w:b/>
                <w:color w:val="FF9900"/>
                <w:sz w:val="32"/>
              </w:rPr>
            </w:pPr>
            <w:r w:rsidRPr="007E780C">
              <w:rPr>
                <w:rFonts w:ascii="Arial" w:hAnsi="Arial" w:cs="Arial"/>
                <w:b/>
                <w:color w:val="FF9900"/>
                <w:sz w:val="32"/>
              </w:rPr>
              <w:t>Solutions Introduction</w:t>
            </w:r>
            <w:r w:rsidR="000C2E30" w:rsidRPr="007E780C">
              <w:rPr>
                <w:rFonts w:ascii="Arial" w:hAnsi="Arial" w:cs="Arial"/>
                <w:b/>
                <w:color w:val="FF9900"/>
                <w:sz w:val="32"/>
              </w:rPr>
              <w:t xml:space="preserve"> </w:t>
            </w:r>
          </w:p>
        </w:tc>
        <w:tc>
          <w:tcPr>
            <w:tcW w:w="2408" w:type="dxa"/>
          </w:tcPr>
          <w:p w14:paraId="08FFB353" w14:textId="77777777" w:rsidR="000C2E30" w:rsidRPr="007E780C" w:rsidRDefault="000C2E30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</w:rPr>
            </w:pPr>
          </w:p>
        </w:tc>
      </w:tr>
      <w:tr w:rsidR="000C2E30" w:rsidRPr="007E780C" w14:paraId="5CC5DE67" w14:textId="77777777" w:rsidTr="007E780C">
        <w:trPr>
          <w:trHeight w:val="792"/>
        </w:trPr>
        <w:tc>
          <w:tcPr>
            <w:tcW w:w="7645" w:type="dxa"/>
          </w:tcPr>
          <w:p w14:paraId="12D09AC2" w14:textId="77777777" w:rsidR="000C2E30" w:rsidRPr="007E780C" w:rsidRDefault="00B3590A" w:rsidP="002627B4">
            <w:pPr>
              <w:spacing w:after="0" w:line="360" w:lineRule="auto"/>
              <w:rPr>
                <w:rFonts w:ascii="Arial" w:hAnsi="Arial" w:cs="Arial"/>
                <w:b/>
                <w:color w:val="FF9900"/>
                <w:sz w:val="32"/>
              </w:rPr>
            </w:pPr>
            <w:r w:rsidRPr="007E780C">
              <w:rPr>
                <w:rFonts w:ascii="Arial" w:hAnsi="Arial" w:cs="Arial"/>
                <w:b/>
                <w:color w:val="FF9900"/>
                <w:sz w:val="32"/>
              </w:rPr>
              <w:t>Impact of Solution</w:t>
            </w:r>
          </w:p>
        </w:tc>
        <w:tc>
          <w:tcPr>
            <w:tcW w:w="2408" w:type="dxa"/>
          </w:tcPr>
          <w:p w14:paraId="67CDC9DC" w14:textId="77777777" w:rsidR="000C2E30" w:rsidRPr="007E780C" w:rsidRDefault="000C2E30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</w:rPr>
            </w:pPr>
          </w:p>
        </w:tc>
      </w:tr>
      <w:tr w:rsidR="000C2E30" w:rsidRPr="007E780C" w14:paraId="2CF3BA18" w14:textId="77777777" w:rsidTr="007E780C">
        <w:trPr>
          <w:trHeight w:val="792"/>
        </w:trPr>
        <w:tc>
          <w:tcPr>
            <w:tcW w:w="7645" w:type="dxa"/>
          </w:tcPr>
          <w:p w14:paraId="2DF1FB52" w14:textId="77777777" w:rsidR="000C2E30" w:rsidRPr="007E780C" w:rsidRDefault="00B3590A" w:rsidP="002627B4">
            <w:pPr>
              <w:spacing w:after="0" w:line="360" w:lineRule="auto"/>
              <w:rPr>
                <w:rFonts w:ascii="Arial" w:hAnsi="Arial" w:cs="Arial"/>
                <w:b/>
                <w:color w:val="FF9900"/>
                <w:sz w:val="32"/>
              </w:rPr>
            </w:pPr>
            <w:r w:rsidRPr="007E780C">
              <w:rPr>
                <w:rFonts w:ascii="Arial" w:hAnsi="Arial" w:cs="Arial"/>
                <w:b/>
                <w:color w:val="FF9900"/>
                <w:sz w:val="32"/>
              </w:rPr>
              <w:t>Deep Dive into Solution</w:t>
            </w:r>
          </w:p>
        </w:tc>
        <w:tc>
          <w:tcPr>
            <w:tcW w:w="2408" w:type="dxa"/>
          </w:tcPr>
          <w:p w14:paraId="374353D4" w14:textId="77777777" w:rsidR="000C2E30" w:rsidRPr="007E780C" w:rsidRDefault="000C2E30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</w:rPr>
            </w:pPr>
          </w:p>
        </w:tc>
      </w:tr>
      <w:tr w:rsidR="000C2E30" w:rsidRPr="007E780C" w14:paraId="7B37010A" w14:textId="77777777" w:rsidTr="007E780C">
        <w:trPr>
          <w:trHeight w:val="792"/>
        </w:trPr>
        <w:tc>
          <w:tcPr>
            <w:tcW w:w="7645" w:type="dxa"/>
          </w:tcPr>
          <w:p w14:paraId="1D36E889" w14:textId="77777777" w:rsidR="000C2E30" w:rsidRPr="007E780C" w:rsidRDefault="00B3590A" w:rsidP="002627B4">
            <w:pPr>
              <w:spacing w:after="0" w:line="360" w:lineRule="auto"/>
              <w:rPr>
                <w:rFonts w:ascii="Arial" w:hAnsi="Arial" w:cs="Arial"/>
                <w:b/>
                <w:color w:val="FF9900"/>
                <w:sz w:val="32"/>
              </w:rPr>
            </w:pPr>
            <w:r w:rsidRPr="007E780C">
              <w:rPr>
                <w:rFonts w:ascii="Arial" w:hAnsi="Arial" w:cs="Arial"/>
                <w:b/>
                <w:color w:val="FF9900"/>
                <w:sz w:val="32"/>
              </w:rPr>
              <w:t>Architecture of Solution</w:t>
            </w:r>
          </w:p>
        </w:tc>
        <w:tc>
          <w:tcPr>
            <w:tcW w:w="2408" w:type="dxa"/>
          </w:tcPr>
          <w:p w14:paraId="5E83A3FD" w14:textId="77777777" w:rsidR="000C2E30" w:rsidRPr="007E780C" w:rsidRDefault="000C2E30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</w:rPr>
            </w:pPr>
          </w:p>
        </w:tc>
      </w:tr>
    </w:tbl>
    <w:p w14:paraId="082FDE90" w14:textId="77777777" w:rsidR="000C2E30" w:rsidRPr="007E780C" w:rsidRDefault="000C2E30" w:rsidP="0093303B">
      <w:pPr>
        <w:spacing w:after="0" w:line="360" w:lineRule="auto"/>
        <w:rPr>
          <w:rFonts w:ascii="Arial" w:hAnsi="Arial" w:cs="Arial"/>
        </w:rPr>
      </w:pPr>
    </w:p>
    <w:p w14:paraId="2F79EC97" w14:textId="77777777" w:rsidR="006350EC" w:rsidRPr="007E780C" w:rsidRDefault="006350EC" w:rsidP="0093303B">
      <w:pPr>
        <w:spacing w:after="0" w:line="360" w:lineRule="auto"/>
        <w:rPr>
          <w:rFonts w:ascii="Arial" w:hAnsi="Arial" w:cs="Arial"/>
        </w:rPr>
      </w:pPr>
    </w:p>
    <w:p w14:paraId="7376321F" w14:textId="77777777" w:rsidR="002627B4" w:rsidRPr="007E780C" w:rsidRDefault="002627B4" w:rsidP="0093303B">
      <w:pPr>
        <w:spacing w:after="0" w:line="360" w:lineRule="auto"/>
        <w:rPr>
          <w:rFonts w:ascii="Arial" w:hAnsi="Arial" w:cs="Arial"/>
        </w:rPr>
      </w:pPr>
    </w:p>
    <w:p w14:paraId="186DC43A" w14:textId="77777777" w:rsidR="002627B4" w:rsidRPr="007E780C" w:rsidRDefault="002627B4" w:rsidP="0093303B">
      <w:pPr>
        <w:spacing w:after="0" w:line="360" w:lineRule="auto"/>
        <w:rPr>
          <w:rFonts w:ascii="Arial" w:hAnsi="Arial" w:cs="Arial"/>
        </w:rPr>
      </w:pPr>
    </w:p>
    <w:p w14:paraId="460DAD60" w14:textId="77777777" w:rsidR="009372C1" w:rsidRDefault="009372C1" w:rsidP="0093303B">
      <w:pPr>
        <w:spacing w:after="0" w:line="360" w:lineRule="auto"/>
        <w:rPr>
          <w:rFonts w:ascii="Arial" w:hAnsi="Arial" w:cs="Arial"/>
        </w:rPr>
      </w:pPr>
    </w:p>
    <w:p w14:paraId="15C12095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2D0BAC67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33E1AEB4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73F80D93" w14:textId="521D590B" w:rsidR="007E780C" w:rsidRPr="00BB70F1" w:rsidRDefault="00BB70F1" w:rsidP="0093303B">
      <w:pPr>
        <w:spacing w:after="0" w:line="360" w:lineRule="auto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br/>
      </w:r>
    </w:p>
    <w:p w14:paraId="0E2DA69C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085D58DC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0026AD84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66DB6044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0908FD34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38E6765A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7C5738F4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2D9D5D83" w14:textId="5F751107" w:rsidR="00223579" w:rsidRPr="00223579" w:rsidRDefault="00223579" w:rsidP="00223579">
      <w:pPr>
        <w:spacing w:after="0"/>
        <w:ind w:righ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vi-VN"/>
        </w:rPr>
        <w:lastRenderedPageBreak/>
        <w:t>DRAFTING (XÓA TRƯỚC KHI NỘP)</w:t>
      </w:r>
    </w:p>
    <w:p w14:paraId="120437DA" w14:textId="1C316286" w:rsidR="00223579" w:rsidRPr="00223579" w:rsidRDefault="00223579" w:rsidP="00223579">
      <w:pPr>
        <w:numPr>
          <w:ilvl w:val="0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Bài toán &amp; Mục tiêu</w:t>
      </w:r>
    </w:p>
    <w:p w14:paraId="46DF5600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Hệ thống khuyến mãi truyền thống chạy batch chậm, thiếu linh hoạt, hiệu quả thấp.</w:t>
      </w:r>
    </w:p>
    <w:p w14:paraId="00F3137F" w14:textId="77777777" w:rsidR="00223579" w:rsidRPr="0052307E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Mục tiêu: Nền tảng dữ liệu khuyến mãi hiện đại, cho phép business tự thiết kế/cấu hình campaign (no-code), hỗ trợ batch + near real-time + real-time, cá nhân hóa đúng lúc.</w:t>
      </w:r>
    </w:p>
    <w:p w14:paraId="7552789D" w14:textId="77777777" w:rsidR="0052307E" w:rsidRPr="00223579" w:rsidRDefault="0052307E" w:rsidP="0052307E">
      <w:pPr>
        <w:spacing w:after="0"/>
        <w:ind w:left="1440" w:right="0"/>
        <w:rPr>
          <w:rFonts w:ascii="Arial" w:hAnsi="Arial" w:cs="Arial"/>
          <w:b/>
          <w:bCs/>
        </w:rPr>
      </w:pPr>
    </w:p>
    <w:p w14:paraId="083FAC48" w14:textId="77777777" w:rsidR="00223579" w:rsidRPr="00223579" w:rsidRDefault="00223579" w:rsidP="00223579">
      <w:pPr>
        <w:numPr>
          <w:ilvl w:val="0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Giá trị kinh doanh</w:t>
      </w:r>
    </w:p>
    <w:p w14:paraId="0DC10207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Tối đa hóa Net Profit Uplift, giảm lãng phí nhắm nhầm Sure Things/Lost Causes.</w:t>
      </w:r>
    </w:p>
    <w:p w14:paraId="40778A8A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Rút ngắn time-to-market (no-code rule changes), tăng hiệu quả chiến dịch.</w:t>
      </w:r>
    </w:p>
    <w:p w14:paraId="450AB6F9" w14:textId="77777777" w:rsidR="00223579" w:rsidRPr="0052307E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Explainability minh bạch cho từng quyết định (lý do đủ điều kiện).</w:t>
      </w:r>
    </w:p>
    <w:p w14:paraId="6CD12C7D" w14:textId="77777777" w:rsidR="0052307E" w:rsidRPr="00223579" w:rsidRDefault="0052307E" w:rsidP="0052307E">
      <w:pPr>
        <w:spacing w:after="0"/>
        <w:ind w:left="1440" w:right="0"/>
        <w:rPr>
          <w:rFonts w:ascii="Arial" w:hAnsi="Arial" w:cs="Arial"/>
          <w:b/>
          <w:bCs/>
        </w:rPr>
      </w:pPr>
    </w:p>
    <w:p w14:paraId="471A40BA" w14:textId="77777777" w:rsidR="00223579" w:rsidRPr="00223579" w:rsidRDefault="00223579" w:rsidP="00223579">
      <w:pPr>
        <w:numPr>
          <w:ilvl w:val="0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Năng lực cốt lõi</w:t>
      </w:r>
    </w:p>
    <w:p w14:paraId="55320A58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Business User Configurability: Rule Builder UI (kéo-thả/form), versioning, audit, publish/rollback tức thì.</w:t>
      </w:r>
    </w:p>
    <w:p w14:paraId="7BC3A596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Rule Engine + Guardrails + Optimizer: Lọc eligibility → xếp hạng theo uplift → tối ưu ngân sách/ràng buộc.</w:t>
      </w:r>
    </w:p>
    <w:p w14:paraId="1BB4609C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Explainability (core): Trả về reason codes/SHAP top-K, threshold_met theo rule.</w:t>
      </w:r>
    </w:p>
    <w:p w14:paraId="71EAF08C" w14:textId="77777777" w:rsidR="00223579" w:rsidRPr="0052307E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Xử lý dữ liệu end-to-end: Ingest, cleaning, enrichment, transformation; structured + unstructured.</w:t>
      </w:r>
    </w:p>
    <w:p w14:paraId="5C55DD18" w14:textId="77777777" w:rsidR="0052307E" w:rsidRPr="00223579" w:rsidRDefault="0052307E" w:rsidP="0052307E">
      <w:pPr>
        <w:spacing w:after="0"/>
        <w:ind w:left="1440" w:right="0"/>
        <w:rPr>
          <w:rFonts w:ascii="Arial" w:hAnsi="Arial" w:cs="Arial"/>
          <w:b/>
          <w:bCs/>
        </w:rPr>
      </w:pPr>
    </w:p>
    <w:p w14:paraId="5D1B2DAF" w14:textId="77777777" w:rsidR="00223579" w:rsidRPr="00223579" w:rsidRDefault="00223579" w:rsidP="00223579">
      <w:pPr>
        <w:numPr>
          <w:ilvl w:val="0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Kiến trúc tổng thể (đầy đủ)</w:t>
      </w:r>
    </w:p>
    <w:p w14:paraId="76B4721B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Experience &amp; Config</w:t>
      </w:r>
    </w:p>
    <w:p w14:paraId="038A665B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Campaign Configuration UI (AppSync GraphQL + Cognito)</w:t>
      </w:r>
    </w:p>
    <w:p w14:paraId="6F855DF0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Rule DSL (JSON/YAML), workflow phê duyệt, versioning</w:t>
      </w:r>
    </w:p>
    <w:p w14:paraId="6A71B8D2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Rule Store &amp; Cache</w:t>
      </w:r>
    </w:p>
    <w:p w14:paraId="27CC3B37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DynamoDB: RuleSets (versioned, compiled predicates)</w:t>
      </w:r>
    </w:p>
    <w:p w14:paraId="6108682C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ElastiCache Redis: Cache rule/feature, leaderboard, session (TTL)</w:t>
      </w:r>
    </w:p>
    <w:p w14:paraId="1A914CDC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Decisioning &amp; ML</w:t>
      </w:r>
    </w:p>
    <w:p w14:paraId="533E4479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API Gateway → Lambda Decision Service (Provisioned Concurrency)</w:t>
      </w:r>
    </w:p>
    <w:p w14:paraId="16D5CAC6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Rule Engine runtime (Lambda/EKS container)</w:t>
      </w:r>
    </w:p>
    <w:p w14:paraId="22D0C83A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Uplift Model Endpoint (SageMaker Endpoint; TreeSHAP inline)</w:t>
      </w:r>
    </w:p>
    <w:p w14:paraId="3E9E18AF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Guardrails (caps/frequency/DNC) + Knapsack Optimizer (ngân sách/ràng buộc)</w:t>
      </w:r>
    </w:p>
    <w:p w14:paraId="5225D394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Feature Platform</w:t>
      </w:r>
    </w:p>
    <w:p w14:paraId="1032C516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SageMaker Feature Store: Online (low-latency) + Offline (S3/Parquet)</w:t>
      </w:r>
    </w:p>
    <w:p w14:paraId="06BF9B30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S3 Data Lake (raw, curated), Glue Catalog</w:t>
      </w:r>
    </w:p>
    <w:p w14:paraId="7FB12AC5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Streaming &amp; Events</w:t>
      </w:r>
    </w:p>
    <w:p w14:paraId="4AC2B975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Amazon MSK (Kafka) hoặc Kinesis (streams + Firehose)</w:t>
      </w:r>
    </w:p>
    <w:p w14:paraId="2B519AF1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Stream processing (Lambda/Glue Streaming) cập nhật aggregates</w:t>
      </w:r>
    </w:p>
    <w:p w14:paraId="74B1D66E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Batch &amp; Analytics</w:t>
      </w:r>
    </w:p>
    <w:p w14:paraId="657C33B8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Glue/EMR Serverless (Spark) cho cleaning/enrichment/transforms</w:t>
      </w:r>
    </w:p>
    <w:p w14:paraId="68D8FA20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Amazon Redshift (DWH) cho lịch sử campaign, phân tích, dashboard</w:t>
      </w:r>
    </w:p>
    <w:p w14:paraId="6700871F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lastRenderedPageBreak/>
        <w:t>MLOps &amp; Orchestration</w:t>
      </w:r>
    </w:p>
    <w:p w14:paraId="1A4CA6E0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Step Functions: train/evaluate/deploy, Model Cards, approvals</w:t>
      </w:r>
    </w:p>
    <w:p w14:paraId="09AAA776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SageMaker Model Monitor: data/concept drift → retrain</w:t>
      </w:r>
    </w:p>
    <w:p w14:paraId="72E7034D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Monitoring &amp; Alerting</w:t>
      </w:r>
    </w:p>
    <w:p w14:paraId="23768BF9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CloudWatch Dashboards + Alarms (API P95/P99, Lambda errors, Endpoint latency)</w:t>
      </w:r>
    </w:p>
    <w:p w14:paraId="15E4919F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Redshift (QueryDuration, WLMQueueLength), Redis (CacheHitRate)</w:t>
      </w:r>
    </w:p>
    <w:p w14:paraId="7CB34325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SNS thông báo sự cố</w:t>
      </w:r>
    </w:p>
    <w:p w14:paraId="0423E01A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Bảo mật &amp; Tuân thủ</w:t>
      </w:r>
    </w:p>
    <w:p w14:paraId="6F58EA15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IAM least privilege, KMS, log bất biến, audit trail rules/models</w:t>
      </w:r>
    </w:p>
    <w:p w14:paraId="41192103" w14:textId="77777777" w:rsidR="00223579" w:rsidRPr="00223579" w:rsidRDefault="00223579" w:rsidP="00223579">
      <w:pPr>
        <w:numPr>
          <w:ilvl w:val="0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Luồng dữ liệu chính</w:t>
      </w:r>
    </w:p>
    <w:p w14:paraId="7C1453D1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Batch: S3/Redshift → Glue/EMR (clean/enrich/aggregate) → Offline FS → Scoring → Rule evaluate → Output Redshift/S3.</w:t>
      </w:r>
    </w:p>
    <w:p w14:paraId="32E07010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Real-time: MSK/Kinesis event → Aggregates/Redis → API GW → Decision Lambda (Rule → Uplift → Guardrails/Optimizer) → Explanation JSON → Notification/Leaderboard → Redshift.</w:t>
      </w:r>
    </w:p>
    <w:p w14:paraId="6737E875" w14:textId="77777777" w:rsidR="00223579" w:rsidRPr="00223579" w:rsidRDefault="00223579" w:rsidP="00223579">
      <w:pPr>
        <w:numPr>
          <w:ilvl w:val="0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Data Handling (structured + unstructured)</w:t>
      </w:r>
    </w:p>
    <w:p w14:paraId="66DDB7C1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Structured: profiles, balances, transactions; time windows 7/30/90d; velocity/RFM/preferences.</w:t>
      </w:r>
    </w:p>
    <w:p w14:paraId="62DF4C7D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Unstructured: call transcripts/email/social/clickstream JSON → embeddings/sentiment/topics → Feature Store; raw lưu S3.</w:t>
      </w:r>
    </w:p>
    <w:p w14:paraId="2B864E66" w14:textId="77777777" w:rsidR="00223579" w:rsidRPr="00223579" w:rsidRDefault="00223579" w:rsidP="00223579">
      <w:pPr>
        <w:numPr>
          <w:ilvl w:val="0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Explainability (MVP)</w:t>
      </w:r>
    </w:p>
    <w:p w14:paraId="5A7A639D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Response gồm: decision, uplift_score, explanation.primary_factors (SHAP/reason codes), threshold_met. P95 &lt; 100ms (TreeSHAP cho tree-based; fallback reason codes + SHAP async nếu cần).</w:t>
      </w:r>
    </w:p>
    <w:p w14:paraId="244C5F98" w14:textId="77777777" w:rsidR="00223579" w:rsidRPr="00223579" w:rsidRDefault="00223579" w:rsidP="00223579">
      <w:pPr>
        <w:numPr>
          <w:ilvl w:val="0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Performance &amp; Benchmarks</w:t>
      </w:r>
    </w:p>
    <w:p w14:paraId="20FC10BA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Batch: 1M giao dịch ≤ 6h; E2E ≤ 8h; scale đến 10M/ngày (EMR Serverless).</w:t>
      </w:r>
    </w:p>
    <w:p w14:paraId="011A867E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Real-time: P95 &lt; 100ms, P99 &lt; 150ms; ≥ 10k RPS; ≥ 100k concurrent sessions.</w:t>
      </w:r>
    </w:p>
    <w:p w14:paraId="71A637DB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Ingest: MSK/Kinesis ≥ 50k events/s; Feature Store writes ≥ 10k rec/s.</w:t>
      </w:r>
    </w:p>
    <w:p w14:paraId="10B9D395" w14:textId="77777777" w:rsidR="00223579" w:rsidRPr="00223579" w:rsidRDefault="00223579" w:rsidP="00223579">
      <w:pPr>
        <w:numPr>
          <w:ilvl w:val="0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Adaptability (đa dạng khuyến mãi, no-code)</w:t>
      </w:r>
    </w:p>
    <w:p w14:paraId="43F6C648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Cashback %, fixed; Tiered rewards; Sales contest (leaderboard); Challenge; Flash sales; Merchant/category campaigns.</w:t>
      </w:r>
    </w:p>
    <w:p w14:paraId="6D21991C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Rule change qua UI, lưu JSON/YAML ở DynamoDB, hiệu lực ngay (cache invalidation), versioning/audit.</w:t>
      </w:r>
    </w:p>
    <w:p w14:paraId="3CFBC906" w14:textId="77777777" w:rsidR="00223579" w:rsidRPr="00223579" w:rsidRDefault="00223579" w:rsidP="00223579">
      <w:pPr>
        <w:numPr>
          <w:ilvl w:val="0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Demo Scenarios (để trình bày)</w:t>
      </w:r>
    </w:p>
    <w:p w14:paraId="225BBCC7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Scenario 1: Batch-driven Cashback (Dining ≥ 5M/tháng)</w:t>
      </w:r>
    </w:p>
    <w:p w14:paraId="3465F0B7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Dữ liệu: Redshift → Glue/EMR → FS → Scoring → Rules → Output + Explanation</w:t>
      </w:r>
    </w:p>
    <w:p w14:paraId="45D06ED4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Mục tiêu: 1M txn ~ 6h; báo cáo eligibility + reason</w:t>
      </w:r>
    </w:p>
    <w:p w14:paraId="68388664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Scenario 2: Real-time Sales Contest (flash 2h, top 100)</w:t>
      </w:r>
    </w:p>
    <w:p w14:paraId="5B88A030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Dữ liệu: Kafka/MSK → Decision (&lt;100ms) → Leaderboard (Redis) → Notification</w:t>
      </w:r>
    </w:p>
    <w:p w14:paraId="237646ED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Mục tiêu: P95 &lt; 100ms; refresh leaderboard ≤ 1s</w:t>
      </w:r>
    </w:p>
    <w:p w14:paraId="0B8BC4BF" w14:textId="77777777" w:rsidR="00223579" w:rsidRPr="00223579" w:rsidRDefault="00223579" w:rsidP="00223579">
      <w:pPr>
        <w:numPr>
          <w:ilvl w:val="0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Tech stack</w:t>
      </w:r>
    </w:p>
    <w:p w14:paraId="0C079447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lastRenderedPageBreak/>
        <w:t>Languages: Python, Node.js/TypeScript</w:t>
      </w:r>
    </w:p>
    <w:p w14:paraId="19D026CF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AWS: API Gateway, Lambda, SageMaker (Feature Store/Endpoint/Monitor), Step Functions, S3, Glue/EMR, Redshift, DynamoDB, ElastiCache Redis, MSK/Kinesis, CloudWatch, SNS, Cognito, AppSync</w:t>
      </w:r>
    </w:p>
    <w:p w14:paraId="616DA3D2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Containers: Docker; EKS cho rule/inference nâng cao khi cần</w:t>
      </w:r>
    </w:p>
    <w:p w14:paraId="46329A36" w14:textId="77777777" w:rsidR="00223579" w:rsidRPr="00223579" w:rsidRDefault="00223579" w:rsidP="00223579">
      <w:pPr>
        <w:numPr>
          <w:ilvl w:val="0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Agile delivery (rút gọn)</w:t>
      </w:r>
    </w:p>
    <w:p w14:paraId="1E52EB2D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Sprint 0–3 (pilot): baseline E2E, Rule UI, realtime + batch demo, monitoring.</w:t>
      </w:r>
    </w:p>
    <w:p w14:paraId="6E14E3DA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Ceremonies 2 tuần; DoR/DoD ML/Data/Infra; KPI: Profit@K, ROI, latency, error rate.</w:t>
      </w:r>
    </w:p>
    <w:p w14:paraId="3930D5D0" w14:textId="24FE7860" w:rsidR="00223579" w:rsidRDefault="00223579">
      <w:pPr>
        <w:spacing w:after="0"/>
        <w:ind w:right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15CB279" w14:textId="77777777" w:rsidR="00BB70F1" w:rsidRPr="00223579" w:rsidRDefault="00BB70F1">
      <w:pPr>
        <w:spacing w:after="0"/>
        <w:ind w:right="0"/>
        <w:rPr>
          <w:rFonts w:ascii="Arial" w:hAnsi="Arial" w:cs="Arial"/>
          <w:lang w:val="vi-VN"/>
        </w:rPr>
      </w:pPr>
    </w:p>
    <w:p w14:paraId="74B1552B" w14:textId="77777777" w:rsidR="007E780C" w:rsidRP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21875911" w14:textId="77777777" w:rsidR="000C2E30" w:rsidRPr="007E780C" w:rsidRDefault="0093303B" w:rsidP="0093303B">
      <w:pPr>
        <w:spacing w:after="0" w:line="360" w:lineRule="auto"/>
        <w:rPr>
          <w:rFonts w:ascii="Arial" w:hAnsi="Arial" w:cs="Arial"/>
          <w:b/>
          <w:color w:val="FF9900"/>
          <w:sz w:val="36"/>
          <w:szCs w:val="36"/>
        </w:rPr>
      </w:pPr>
      <w:r w:rsidRPr="007E780C">
        <w:rPr>
          <w:rFonts w:ascii="Arial" w:hAnsi="Arial" w:cs="Arial"/>
          <w:b/>
          <w:color w:val="FF9900"/>
          <w:sz w:val="36"/>
          <w:szCs w:val="36"/>
        </w:rPr>
        <w:t xml:space="preserve">Solutions Introduction </w:t>
      </w:r>
    </w:p>
    <w:p w14:paraId="45771136" w14:textId="77777777" w:rsidR="00707E5E" w:rsidRDefault="00707E5E" w:rsidP="00707E5E">
      <w:r>
        <w:t>Uplift Engine is a modern, configurable promotion data platform that turns promotions into profit by targeting persuadable customers—those who convert because of the treatment. It combines a no-code Rule Engine (for business users) with Causal AI uplift modeling, low-latency decisioning, and transparent explanations.</w:t>
      </w:r>
    </w:p>
    <w:p w14:paraId="03DC183E" w14:textId="77777777" w:rsidR="00707E5E" w:rsidRPr="00452810" w:rsidRDefault="00707E5E" w:rsidP="00707E5E">
      <w:pPr>
        <w:rPr>
          <w:b/>
          <w:bCs/>
        </w:rPr>
      </w:pPr>
      <w:r w:rsidRPr="00452810">
        <w:rPr>
          <w:b/>
          <w:bCs/>
        </w:rPr>
        <w:t>Key features:</w:t>
      </w:r>
    </w:p>
    <w:p w14:paraId="2D9AAAE9" w14:textId="77777777" w:rsidR="00707E5E" w:rsidRDefault="00707E5E" w:rsidP="00707E5E">
      <w:pPr>
        <w:numPr>
          <w:ilvl w:val="0"/>
          <w:numId w:val="3"/>
        </w:numPr>
      </w:pPr>
      <w:r>
        <w:t>Business-user configurability: Campaign Configuration UI (React/Amplify) + AppSync GraphQL + DynamoDB for versioned rules; publish/rollback without deployments.</w:t>
      </w:r>
    </w:p>
    <w:p w14:paraId="219B82D0" w14:textId="77777777" w:rsidR="00707E5E" w:rsidRDefault="00707E5E" w:rsidP="00707E5E">
      <w:pPr>
        <w:numPr>
          <w:ilvl w:val="0"/>
          <w:numId w:val="3"/>
        </w:numPr>
      </w:pPr>
      <w:r>
        <w:t>Explainability-by-design: Every decision includes human-readable reason codes (e.g., "Customer spent 5M VND in Dining this week, reached Gold tier"). TreeSHAP for tree models; async SHAP fallback for complex learners.</w:t>
      </w:r>
    </w:p>
    <w:p w14:paraId="65F63B0E" w14:textId="7AB28D26" w:rsidR="00707E5E" w:rsidRDefault="00707E5E" w:rsidP="00707E5E">
      <w:pPr>
        <w:numPr>
          <w:ilvl w:val="0"/>
          <w:numId w:val="3"/>
        </w:numPr>
      </w:pPr>
      <w:r>
        <w:t>Full-spectrum processing: Batch (Glue/EMR), near real-time</w:t>
      </w:r>
      <w:r w:rsidR="009457CD">
        <w:rPr>
          <w:lang w:val="vi-VN"/>
        </w:rPr>
        <w:t xml:space="preserve"> </w:t>
      </w:r>
      <w:r w:rsidR="009457CD" w:rsidRPr="009457CD">
        <w:rPr>
          <w:b/>
          <w:bCs/>
          <w:lang w:val="vi-VN"/>
        </w:rPr>
        <w:t>message-</w:t>
      </w:r>
      <w:r w:rsidR="009457CD">
        <w:rPr>
          <w:b/>
          <w:bCs/>
          <w:lang w:val="vi-VN"/>
        </w:rPr>
        <w:t>queue</w:t>
      </w:r>
      <w:r>
        <w:t xml:space="preserve"> (Kinesis/MSK + Lambda), and real-time (&lt;100ms) via API Gateway + Lambda + SageMaker </w:t>
      </w:r>
      <w:r w:rsidRPr="009457CD">
        <w:rPr>
          <w:b/>
          <w:bCs/>
          <w:u w:val="single"/>
        </w:rPr>
        <w:t>Feature Store</w:t>
      </w:r>
      <w:r>
        <w:t xml:space="preserve"> + Endpoint + Redis cache.</w:t>
      </w:r>
    </w:p>
    <w:p w14:paraId="32446B98" w14:textId="77777777" w:rsidR="00707E5E" w:rsidRDefault="00707E5E" w:rsidP="00707E5E">
      <w:pPr>
        <w:numPr>
          <w:ilvl w:val="0"/>
          <w:numId w:val="3"/>
        </w:numPr>
      </w:pPr>
      <w:r>
        <w:t xml:space="preserve">AWS-native, </w:t>
      </w:r>
      <w:r w:rsidRPr="009457CD">
        <w:rPr>
          <w:b/>
          <w:bCs/>
          <w:u w:val="single"/>
        </w:rPr>
        <w:t>serverless-first</w:t>
      </w:r>
      <w:r>
        <w:t>: Lambda (Provisioned Concurrency), Step Functions, SageMaker (Feature Store, Training, Endpoints), DynamoDB, Redshift, ElastiCache Redis, Kinesis/MSK.</w:t>
      </w:r>
    </w:p>
    <w:p w14:paraId="05E06217" w14:textId="77777777" w:rsidR="00707E5E" w:rsidRDefault="00707E5E" w:rsidP="00707E5E">
      <w:pPr>
        <w:numPr>
          <w:ilvl w:val="0"/>
          <w:numId w:val="3"/>
        </w:numPr>
      </w:pPr>
      <w:r>
        <w:t xml:space="preserve">Optimizer &amp; guardrails: </w:t>
      </w:r>
      <w:r w:rsidRPr="009457CD">
        <w:rPr>
          <w:b/>
          <w:bCs/>
          <w:u w:val="single"/>
        </w:rPr>
        <w:t>Knapsack optimizer</w:t>
      </w:r>
      <w:r>
        <w:t xml:space="preserve"> for budget allocation; do-no-harm guardrails (DNC, confidence lower bound, frequency capping).</w:t>
      </w:r>
    </w:p>
    <w:p w14:paraId="5CA15E35" w14:textId="77777777" w:rsidR="000C2E30" w:rsidRDefault="000C2E30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14:paraId="35A7EF85" w14:textId="77777777" w:rsidR="00E92E8E" w:rsidRPr="007E780C" w:rsidRDefault="00E92E8E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14:paraId="069C9A1C" w14:textId="77777777" w:rsidR="000C2E30" w:rsidRPr="007E780C" w:rsidRDefault="0093303B" w:rsidP="0093303B">
      <w:pPr>
        <w:spacing w:after="0" w:line="360" w:lineRule="auto"/>
        <w:rPr>
          <w:rFonts w:ascii="Arial" w:hAnsi="Arial" w:cs="Arial"/>
          <w:color w:val="212F3E"/>
          <w:sz w:val="27"/>
          <w:szCs w:val="27"/>
        </w:rPr>
      </w:pPr>
      <w:r w:rsidRPr="007E780C">
        <w:rPr>
          <w:rFonts w:ascii="Arial" w:hAnsi="Arial" w:cs="Arial"/>
          <w:b/>
          <w:color w:val="FF9900"/>
          <w:sz w:val="36"/>
          <w:szCs w:val="36"/>
        </w:rPr>
        <w:t>Impact of Solution</w:t>
      </w:r>
      <w:r w:rsidRPr="007E780C">
        <w:rPr>
          <w:rFonts w:ascii="Arial" w:hAnsi="Arial" w:cs="Arial"/>
          <w:color w:val="FF9900"/>
          <w:sz w:val="27"/>
          <w:szCs w:val="27"/>
        </w:rPr>
        <w:t xml:space="preserve"> </w:t>
      </w:r>
    </w:p>
    <w:p w14:paraId="6A8F119D" w14:textId="77777777" w:rsidR="00707E5E" w:rsidRPr="00707E5E" w:rsidRDefault="00707E5E" w:rsidP="00707E5E">
      <w:pPr>
        <w:rPr>
          <w:b/>
          <w:bCs/>
        </w:rPr>
      </w:pPr>
      <w:r w:rsidRPr="00707E5E">
        <w:rPr>
          <w:b/>
          <w:bCs/>
        </w:rPr>
        <w:t>Business impact:</w:t>
      </w:r>
    </w:p>
    <w:p w14:paraId="0DA39C44" w14:textId="77777777" w:rsidR="00707E5E" w:rsidRDefault="00707E5E" w:rsidP="00707E5E">
      <w:pPr>
        <w:numPr>
          <w:ilvl w:val="0"/>
          <w:numId w:val="3"/>
        </w:numPr>
      </w:pPr>
      <w:r>
        <w:t xml:space="preserve">Focus squad/product: Initial pilot with Credit Cards squad (or CASA) to maximize measurable </w:t>
      </w:r>
      <w:r w:rsidRPr="009457CD">
        <w:rPr>
          <w:b/>
          <w:bCs/>
        </w:rPr>
        <w:t>Net Profit Uplift</w:t>
      </w:r>
      <w:r>
        <w:t xml:space="preserve"> and speed up adoption across squads.</w:t>
      </w:r>
    </w:p>
    <w:p w14:paraId="58AE8337" w14:textId="77777777" w:rsidR="00707E5E" w:rsidRDefault="00707E5E" w:rsidP="00707E5E">
      <w:pPr>
        <w:numPr>
          <w:ilvl w:val="0"/>
          <w:numId w:val="3"/>
        </w:numPr>
      </w:pPr>
      <w:r w:rsidRPr="009457CD">
        <w:rPr>
          <w:b/>
          <w:bCs/>
          <w:u w:val="single"/>
        </w:rPr>
        <w:t>Higher ROI, lower waste:</w:t>
      </w:r>
      <w:r>
        <w:t xml:space="preserve"> Focus budget on Persuadables; avoid Sure Things/Lost Causes; reduce wasted spend (up to ~70%) and improve ROI (simulated +308%), while preserving brand trust via guardrails.</w:t>
      </w:r>
    </w:p>
    <w:p w14:paraId="39ECBCC2" w14:textId="77777777" w:rsidR="00707E5E" w:rsidRDefault="00707E5E" w:rsidP="00707E5E">
      <w:pPr>
        <w:numPr>
          <w:ilvl w:val="0"/>
          <w:numId w:val="3"/>
        </w:numPr>
      </w:pPr>
      <w:r w:rsidRPr="009457CD">
        <w:rPr>
          <w:b/>
          <w:bCs/>
          <w:u w:val="single"/>
        </w:rPr>
        <w:lastRenderedPageBreak/>
        <w:t xml:space="preserve">Faster time-to-market: </w:t>
      </w:r>
      <w:r>
        <w:t>Business users change rules without code; publish instantly with audit/versioning.</w:t>
      </w:r>
    </w:p>
    <w:p w14:paraId="4A1227E8" w14:textId="77777777" w:rsidR="00707E5E" w:rsidRDefault="00707E5E" w:rsidP="00707E5E">
      <w:pPr>
        <w:numPr>
          <w:ilvl w:val="0"/>
          <w:numId w:val="3"/>
        </w:numPr>
      </w:pPr>
      <w:r>
        <w:t>Personalization at scale: Real-time eligibility + uplift scoring with P95 &lt; 100ms; near real-time streaming updates for contests/challenges.</w:t>
      </w:r>
    </w:p>
    <w:p w14:paraId="3591C96C" w14:textId="77777777" w:rsidR="00707E5E" w:rsidRPr="00707E5E" w:rsidRDefault="00707E5E" w:rsidP="00707E5E">
      <w:pPr>
        <w:rPr>
          <w:b/>
          <w:bCs/>
        </w:rPr>
      </w:pPr>
      <w:r w:rsidRPr="00707E5E">
        <w:rPr>
          <w:b/>
          <w:bCs/>
        </w:rPr>
        <w:t>Why this solution is better:</w:t>
      </w:r>
    </w:p>
    <w:p w14:paraId="34E8FB6B" w14:textId="77777777" w:rsidR="00707E5E" w:rsidRDefault="00707E5E" w:rsidP="00707E5E">
      <w:pPr>
        <w:numPr>
          <w:ilvl w:val="0"/>
          <w:numId w:val="3"/>
        </w:numPr>
      </w:pPr>
      <w:r>
        <w:t>Causal AI advantage: Optimizes net profit uplift, not propensity—aligns with true business outcomes.</w:t>
      </w:r>
    </w:p>
    <w:p w14:paraId="690200C6" w14:textId="77777777" w:rsidR="00707E5E" w:rsidRDefault="00707E5E" w:rsidP="00707E5E">
      <w:pPr>
        <w:numPr>
          <w:ilvl w:val="0"/>
          <w:numId w:val="3"/>
        </w:numPr>
      </w:pPr>
      <w:r>
        <w:t>Consistency by design: SageMaker Feature Store removes training-serving skew; same features across offline/online.</w:t>
      </w:r>
    </w:p>
    <w:p w14:paraId="0CE4A205" w14:textId="77777777" w:rsidR="00707E5E" w:rsidRDefault="00707E5E" w:rsidP="00707E5E">
      <w:pPr>
        <w:numPr>
          <w:ilvl w:val="0"/>
          <w:numId w:val="3"/>
        </w:numPr>
      </w:pPr>
      <w:r>
        <w:t>Operational excellence: Redis caching, observability with CloudWatch, and performance targets/benchmarks included.</w:t>
      </w:r>
    </w:p>
    <w:p w14:paraId="3A28577C" w14:textId="77777777" w:rsidR="00707E5E" w:rsidRPr="00707E5E" w:rsidRDefault="00707E5E" w:rsidP="00707E5E">
      <w:pPr>
        <w:rPr>
          <w:b/>
          <w:bCs/>
        </w:rPr>
      </w:pPr>
      <w:r w:rsidRPr="00707E5E">
        <w:rPr>
          <w:b/>
          <w:bCs/>
        </w:rPr>
        <w:t>Differentiators (USP):</w:t>
      </w:r>
    </w:p>
    <w:p w14:paraId="38B0F655" w14:textId="77777777" w:rsidR="00707E5E" w:rsidRDefault="00707E5E" w:rsidP="00707E5E">
      <w:pPr>
        <w:numPr>
          <w:ilvl w:val="0"/>
          <w:numId w:val="3"/>
        </w:numPr>
      </w:pPr>
      <w:r>
        <w:t>Explainability as a core MVP feature in inference (reason codes/SHAP).</w:t>
      </w:r>
    </w:p>
    <w:p w14:paraId="77E6DCE3" w14:textId="77777777" w:rsidR="00707E5E" w:rsidRDefault="00707E5E" w:rsidP="00707E5E">
      <w:pPr>
        <w:numPr>
          <w:ilvl w:val="0"/>
          <w:numId w:val="3"/>
        </w:numPr>
      </w:pPr>
      <w:r>
        <w:t>No-code Rule Engine tightly integrated with uplift/optimizer.</w:t>
      </w:r>
    </w:p>
    <w:p w14:paraId="6EB4F1A4" w14:textId="736C6CE5" w:rsidR="00707E5E" w:rsidRDefault="00707E5E" w:rsidP="00707E5E">
      <w:pPr>
        <w:numPr>
          <w:ilvl w:val="0"/>
          <w:numId w:val="3"/>
        </w:numPr>
      </w:pPr>
      <w:r>
        <w:t>Tiered architecture (Glue/EMR) for cost-performance balance</w:t>
      </w:r>
      <w:r w:rsidR="009457CD">
        <w:t>, SERVERLESS, SCALABLE</w:t>
      </w:r>
    </w:p>
    <w:p w14:paraId="64D04B30" w14:textId="77777777" w:rsidR="006B4424" w:rsidRPr="007E780C" w:rsidRDefault="006B4424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14:paraId="25E15059" w14:textId="77777777" w:rsidR="00E92E8E" w:rsidRDefault="00E92E8E" w:rsidP="0093303B">
      <w:pPr>
        <w:spacing w:after="0" w:line="360" w:lineRule="auto"/>
        <w:rPr>
          <w:rFonts w:ascii="Arial" w:hAnsi="Arial" w:cs="Arial"/>
          <w:b/>
          <w:color w:val="FF9900"/>
          <w:sz w:val="36"/>
          <w:szCs w:val="36"/>
        </w:rPr>
      </w:pPr>
    </w:p>
    <w:p w14:paraId="4FD42CFD" w14:textId="77777777" w:rsidR="0093303B" w:rsidRPr="007E780C" w:rsidRDefault="0093303B" w:rsidP="0093303B">
      <w:pPr>
        <w:spacing w:after="0" w:line="360" w:lineRule="auto"/>
        <w:rPr>
          <w:rFonts w:ascii="Arial" w:hAnsi="Arial" w:cs="Arial"/>
          <w:b/>
          <w:color w:val="FF9900"/>
          <w:sz w:val="36"/>
          <w:szCs w:val="36"/>
        </w:rPr>
      </w:pPr>
      <w:r w:rsidRPr="007E780C">
        <w:rPr>
          <w:rFonts w:ascii="Arial" w:hAnsi="Arial" w:cs="Arial"/>
          <w:b/>
          <w:color w:val="FF9900"/>
          <w:sz w:val="36"/>
          <w:szCs w:val="36"/>
        </w:rPr>
        <w:t xml:space="preserve">Deep Dive into Solution </w:t>
      </w:r>
    </w:p>
    <w:p w14:paraId="5E89FB61" w14:textId="14A867A5" w:rsidR="00707E5E" w:rsidRPr="00452810" w:rsidRDefault="00707E5E" w:rsidP="00707E5E">
      <w:pPr>
        <w:rPr>
          <w:b/>
          <w:bCs/>
        </w:rPr>
      </w:pPr>
      <w:r w:rsidRPr="00452810">
        <w:rPr>
          <w:b/>
          <w:bCs/>
        </w:rPr>
        <w:t>End-to-end flows:</w:t>
      </w:r>
      <w:r w:rsidR="009457CD">
        <w:rPr>
          <w:b/>
          <w:bCs/>
        </w:rPr>
        <w:t xml:space="preserve"> INPUT DATASOURCE – UI INTERACTION</w:t>
      </w:r>
    </w:p>
    <w:p w14:paraId="6E7D954C" w14:textId="77777777" w:rsidR="00707E5E" w:rsidRDefault="00707E5E" w:rsidP="00707E5E">
      <w:pPr>
        <w:numPr>
          <w:ilvl w:val="0"/>
          <w:numId w:val="3"/>
        </w:numPr>
      </w:pPr>
      <w:r>
        <w:t>Data ingestion &amp; features: Structured (profiles, transactions) and unstructured (text/clickstream) data handled via Glue/EMR pipelines; point-in-time correctness enforced; features stored in SageMaker Feature Store (Offline/Online).</w:t>
      </w:r>
    </w:p>
    <w:p w14:paraId="62D57560" w14:textId="77777777" w:rsidR="00707E5E" w:rsidRDefault="00707E5E" w:rsidP="00707E5E">
      <w:pPr>
        <w:numPr>
          <w:ilvl w:val="0"/>
          <w:numId w:val="3"/>
        </w:numPr>
      </w:pPr>
      <w:r>
        <w:t>MLOps: Step Functions orchestrates feature jobs, parallel training (CatBoostUplift, DR-Learner, CausalForest), best model selection by Profit@K, registration/deployment to SageMaker Endpoint.</w:t>
      </w:r>
    </w:p>
    <w:p w14:paraId="3204CBF4" w14:textId="77777777" w:rsidR="00707E5E" w:rsidRDefault="00707E5E" w:rsidP="00707E5E">
      <w:pPr>
        <w:numPr>
          <w:ilvl w:val="0"/>
          <w:numId w:val="3"/>
        </w:numPr>
      </w:pPr>
      <w:r>
        <w:lastRenderedPageBreak/>
        <w:t>Real-time decisioning: API Gateway → Lambda (Provisioned Concurrency) → Online Feature Store (GetRecord) → Uplift Endpoint → Guardrails → Optimizer → Response with explanation; exposures logged to Kinesis/MSK and fed to Redshift for analytics.</w:t>
      </w:r>
    </w:p>
    <w:p w14:paraId="7D110E94" w14:textId="77777777" w:rsidR="00707E5E" w:rsidRDefault="00707E5E" w:rsidP="00707E5E">
      <w:pPr>
        <w:numPr>
          <w:ilvl w:val="0"/>
          <w:numId w:val="3"/>
        </w:numPr>
      </w:pPr>
      <w:r>
        <w:t>Rule Engine: Business UI → AppSync → DynamoDB (draft/publish) → Lambda CompileRule → Redis cache of compiled rules; Decision Lambda evaluates eligibility in ~1–5ms via Redis.</w:t>
      </w:r>
    </w:p>
    <w:p w14:paraId="126933C9" w14:textId="77777777" w:rsidR="00707E5E" w:rsidRDefault="00707E5E" w:rsidP="00707E5E">
      <w:pPr>
        <w:numPr>
          <w:ilvl w:val="0"/>
          <w:numId w:val="3"/>
        </w:numPr>
      </w:pPr>
      <w:r>
        <w:t>Streaming &amp; near real-time: Kinesis/MSK updates aggregates and triggers eligibility/contest logic (leaderboards in Redis/Redshift).</w:t>
      </w:r>
    </w:p>
    <w:p w14:paraId="68F46EC6" w14:textId="77777777" w:rsidR="00707E5E" w:rsidRPr="009457CD" w:rsidRDefault="00707E5E" w:rsidP="00707E5E">
      <w:r w:rsidRPr="009457CD">
        <w:t>Contract examples:</w:t>
      </w:r>
    </w:p>
    <w:p w14:paraId="044A8A15" w14:textId="77777777" w:rsidR="00707E5E" w:rsidRDefault="00707E5E" w:rsidP="00707E5E">
      <w:pPr>
        <w:numPr>
          <w:ilvl w:val="0"/>
          <w:numId w:val="3"/>
        </w:numPr>
      </w:pPr>
      <w:r>
        <w:t>Request (client → API): { customerId, context }</w:t>
      </w:r>
    </w:p>
    <w:p w14:paraId="3AA00D8A" w14:textId="77777777" w:rsidR="00707E5E" w:rsidRDefault="00707E5E" w:rsidP="00707E5E">
      <w:pPr>
        <w:numPr>
          <w:ilvl w:val="0"/>
          <w:numId w:val="3"/>
        </w:numPr>
      </w:pPr>
      <w:r>
        <w:t>Response: decision, offer, uplift_score, uplift_std_error, explanation.primary_factors, threshold_met</w:t>
      </w:r>
    </w:p>
    <w:p w14:paraId="29342CAB" w14:textId="77777777" w:rsidR="00707E5E" w:rsidRPr="00452810" w:rsidRDefault="00707E5E" w:rsidP="00707E5E">
      <w:pPr>
        <w:rPr>
          <w:b/>
          <w:bCs/>
        </w:rPr>
      </w:pPr>
      <w:r w:rsidRPr="00452810">
        <w:rPr>
          <w:b/>
          <w:bCs/>
        </w:rPr>
        <w:t>Demo scenarios (prototype-ready):</w:t>
      </w:r>
    </w:p>
    <w:p w14:paraId="51A2652D" w14:textId="77777777" w:rsidR="00707E5E" w:rsidRDefault="00707E5E" w:rsidP="00707E5E">
      <w:pPr>
        <w:numPr>
          <w:ilvl w:val="0"/>
          <w:numId w:val="3"/>
        </w:numPr>
      </w:pPr>
      <w:r>
        <w:t>Batch cashback: Weekly/monthly cap + rule threshold; batch evaluation via Glue/EMR; outputs to Redshift with explanations.</w:t>
      </w:r>
    </w:p>
    <w:p w14:paraId="5E104D02" w14:textId="77777777" w:rsidR="00707E5E" w:rsidRDefault="00707E5E" w:rsidP="00707E5E">
      <w:pPr>
        <w:numPr>
          <w:ilvl w:val="0"/>
          <w:numId w:val="3"/>
        </w:numPr>
      </w:pPr>
      <w:r>
        <w:t>Real-time sales contest: First N customers meeting spend within a time window; streaming updates + real-time rule evaluation and leaderboard refresh.</w:t>
      </w:r>
    </w:p>
    <w:p w14:paraId="2D45876A" w14:textId="77777777" w:rsidR="00E775C9" w:rsidRDefault="00E775C9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14:paraId="5F68A88D" w14:textId="77777777" w:rsidR="00E92E8E" w:rsidRPr="007E780C" w:rsidRDefault="00E92E8E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14:paraId="4D170828" w14:textId="77777777" w:rsidR="0093303B" w:rsidRPr="007E780C" w:rsidRDefault="0093303B" w:rsidP="0093303B">
      <w:pPr>
        <w:spacing w:after="0" w:line="360" w:lineRule="auto"/>
        <w:rPr>
          <w:rFonts w:ascii="Arial" w:hAnsi="Arial" w:cs="Arial"/>
          <w:b/>
          <w:color w:val="FF9900"/>
          <w:sz w:val="36"/>
          <w:szCs w:val="36"/>
        </w:rPr>
      </w:pPr>
      <w:r w:rsidRPr="007E780C">
        <w:rPr>
          <w:rFonts w:ascii="Arial" w:hAnsi="Arial" w:cs="Arial"/>
          <w:b/>
          <w:color w:val="FF9900"/>
          <w:sz w:val="36"/>
          <w:szCs w:val="36"/>
        </w:rPr>
        <w:t xml:space="preserve">Architecture of Solution </w:t>
      </w:r>
    </w:p>
    <w:p w14:paraId="5393986B" w14:textId="77777777" w:rsidR="00707E5E" w:rsidRPr="00A55C21" w:rsidRDefault="00707E5E" w:rsidP="00707E5E">
      <w:pPr>
        <w:rPr>
          <w:b/>
          <w:bCs/>
        </w:rPr>
      </w:pPr>
      <w:r w:rsidRPr="00A55C21">
        <w:rPr>
          <w:b/>
          <w:bCs/>
        </w:rPr>
        <w:t>AWS services and how they’re used:</w:t>
      </w:r>
    </w:p>
    <w:p w14:paraId="604B3263" w14:textId="77777777" w:rsidR="00707E5E" w:rsidRDefault="00707E5E" w:rsidP="00707E5E">
      <w:pPr>
        <w:numPr>
          <w:ilvl w:val="0"/>
          <w:numId w:val="3"/>
        </w:numPr>
      </w:pPr>
      <w:r>
        <w:t>API Gateway + Lambda (Provisioned Concurrency): Low-latency decision API; cold-start eliminated.</w:t>
      </w:r>
    </w:p>
    <w:p w14:paraId="3FD8E0EC" w14:textId="77777777" w:rsidR="00707E5E" w:rsidRDefault="00707E5E" w:rsidP="00707E5E">
      <w:pPr>
        <w:numPr>
          <w:ilvl w:val="0"/>
          <w:numId w:val="3"/>
        </w:numPr>
      </w:pPr>
      <w:r>
        <w:t>SageMaker Feature Store: Offline (S3/Parquet) for training/analytics; Online (DynamoDB) for &lt;10ms feature reads.</w:t>
      </w:r>
    </w:p>
    <w:p w14:paraId="7E399938" w14:textId="77777777" w:rsidR="00707E5E" w:rsidRDefault="00707E5E" w:rsidP="00707E5E">
      <w:pPr>
        <w:numPr>
          <w:ilvl w:val="0"/>
          <w:numId w:val="3"/>
        </w:numPr>
      </w:pPr>
      <w:r>
        <w:t>SageMaker Endpoints: Real-time uplift inference; TreeSHAP inline where applicable; autoscaling by RPS/CPU.</w:t>
      </w:r>
    </w:p>
    <w:p w14:paraId="02B7F13C" w14:textId="77777777" w:rsidR="00707E5E" w:rsidRDefault="00707E5E" w:rsidP="00707E5E">
      <w:pPr>
        <w:numPr>
          <w:ilvl w:val="0"/>
          <w:numId w:val="3"/>
        </w:numPr>
      </w:pPr>
      <w:r>
        <w:lastRenderedPageBreak/>
        <w:t>AppSync + Cognito + S3/CloudFront (UI): Business Rule Builder UI with auth; GraphQL mutations to author/publish rules.</w:t>
      </w:r>
    </w:p>
    <w:p w14:paraId="65AE2FE2" w14:textId="77777777" w:rsidR="00707E5E" w:rsidRDefault="00707E5E" w:rsidP="00707E5E">
      <w:pPr>
        <w:numPr>
          <w:ilvl w:val="0"/>
          <w:numId w:val="3"/>
        </w:numPr>
      </w:pPr>
      <w:r>
        <w:t>DynamoDB + Redis: Versioned rule storage and 1–5ms compiled rule cache; invalidation on publish/rollback.</w:t>
      </w:r>
    </w:p>
    <w:p w14:paraId="666FEDEF" w14:textId="77777777" w:rsidR="00707E5E" w:rsidRDefault="00707E5E" w:rsidP="00707E5E">
      <w:pPr>
        <w:numPr>
          <w:ilvl w:val="0"/>
          <w:numId w:val="3"/>
        </w:numPr>
      </w:pPr>
      <w:r>
        <w:t>Kinesis/MSK + Firehose: Exposure/outcome streams; sinks to S3/Redshift for analytics/monitoring.</w:t>
      </w:r>
    </w:p>
    <w:p w14:paraId="6F07CBD4" w14:textId="77777777" w:rsidR="00707E5E" w:rsidRDefault="00707E5E" w:rsidP="00707E5E">
      <w:pPr>
        <w:numPr>
          <w:ilvl w:val="0"/>
          <w:numId w:val="3"/>
        </w:numPr>
      </w:pPr>
      <w:r>
        <w:t>Glue/EMR Serverless: Tiered batch/feature engineering pipeline with cost/performance optimization.</w:t>
      </w:r>
    </w:p>
    <w:p w14:paraId="19237456" w14:textId="77777777" w:rsidR="00707E5E" w:rsidRDefault="00707E5E" w:rsidP="00707E5E">
      <w:pPr>
        <w:numPr>
          <w:ilvl w:val="0"/>
          <w:numId w:val="3"/>
        </w:numPr>
      </w:pPr>
      <w:r>
        <w:t>Redshift: Analytics warehouse for campaign KPIs, eligibility batches, explainability logs, and historical attribution.</w:t>
      </w:r>
    </w:p>
    <w:p w14:paraId="0032C583" w14:textId="779ED729" w:rsidR="00707E5E" w:rsidRPr="00A55C21" w:rsidRDefault="00707E5E" w:rsidP="00707E5E">
      <w:pPr>
        <w:rPr>
          <w:b/>
          <w:bCs/>
        </w:rPr>
      </w:pPr>
      <w:r w:rsidRPr="00A55C21">
        <w:rPr>
          <w:b/>
          <w:bCs/>
        </w:rPr>
        <w:t xml:space="preserve">Performance &amp; </w:t>
      </w:r>
      <w:r w:rsidRPr="003955A0">
        <w:rPr>
          <w:b/>
          <w:bCs/>
          <w:color w:val="EE0000"/>
        </w:rPr>
        <w:t>Benchmarks:</w:t>
      </w:r>
    </w:p>
    <w:p w14:paraId="36CFE3E5" w14:textId="77777777" w:rsidR="00707E5E" w:rsidRPr="003955A0" w:rsidRDefault="00707E5E" w:rsidP="00707E5E">
      <w:pPr>
        <w:numPr>
          <w:ilvl w:val="0"/>
          <w:numId w:val="3"/>
        </w:numPr>
        <w:rPr>
          <w:color w:val="EE0000"/>
        </w:rPr>
      </w:pPr>
      <w:r w:rsidRPr="003955A0">
        <w:rPr>
          <w:color w:val="EE0000"/>
        </w:rPr>
        <w:t>Real-time decisioning: P95 &lt; 100ms, P99 &lt; 150ms (API Gateway + Lambda + Feature Store + Endpoint + Rule eval + Guardrails).</w:t>
      </w:r>
    </w:p>
    <w:p w14:paraId="60668F99" w14:textId="77777777" w:rsidR="00707E5E" w:rsidRPr="003955A0" w:rsidRDefault="00707E5E" w:rsidP="00707E5E">
      <w:pPr>
        <w:numPr>
          <w:ilvl w:val="0"/>
          <w:numId w:val="3"/>
        </w:numPr>
        <w:rPr>
          <w:color w:val="EE0000"/>
        </w:rPr>
      </w:pPr>
      <w:r w:rsidRPr="003955A0">
        <w:rPr>
          <w:color w:val="EE0000"/>
        </w:rPr>
        <w:t>Batch processing: ≥ 1,000,000 transactions in ≤ 6h on Glue/EMR Serverless; scalable to 10,000,000/day with autoscaling and partitioning.</w:t>
      </w:r>
    </w:p>
    <w:p w14:paraId="599FCCC7" w14:textId="77777777" w:rsidR="00707E5E" w:rsidRDefault="00707E5E" w:rsidP="00707E5E">
      <w:pPr>
        <w:numPr>
          <w:ilvl w:val="0"/>
          <w:numId w:val="3"/>
        </w:numPr>
        <w:rPr>
          <w:color w:val="EE0000"/>
        </w:rPr>
      </w:pPr>
      <w:r w:rsidRPr="003955A0">
        <w:rPr>
          <w:color w:val="EE0000"/>
        </w:rPr>
        <w:t>Streaming ingest: Kinesis/MSK ≥ 50,000 events/sec; Feature Store writes ≥ 10,000 records/sec with parallel writers.</w:t>
      </w:r>
    </w:p>
    <w:p w14:paraId="65E09A4B" w14:textId="2CFF2157" w:rsidR="003955A0" w:rsidRPr="003955A0" w:rsidRDefault="003955A0" w:rsidP="00707E5E">
      <w:pPr>
        <w:numPr>
          <w:ilvl w:val="0"/>
          <w:numId w:val="3"/>
        </w:numPr>
      </w:pPr>
      <w:r w:rsidRPr="003955A0">
        <w:t>LATENCY</w:t>
      </w:r>
    </w:p>
    <w:p w14:paraId="605F8323" w14:textId="456A114F" w:rsidR="003955A0" w:rsidRDefault="003955A0" w:rsidP="00707E5E">
      <w:pPr>
        <w:numPr>
          <w:ilvl w:val="0"/>
          <w:numId w:val="3"/>
        </w:numPr>
      </w:pPr>
      <w:r>
        <w:t>VALIDATE: BO SUNG</w:t>
      </w:r>
    </w:p>
    <w:p w14:paraId="627FD338" w14:textId="77777777" w:rsidR="00707E5E" w:rsidRDefault="00707E5E" w:rsidP="00707E5E">
      <w:r>
        <w:t>Processing modes covered as required: Batch, Near real-time, and Real-time.</w:t>
      </w:r>
    </w:p>
    <w:p w14:paraId="539D694E" w14:textId="77777777" w:rsidR="00017068" w:rsidRDefault="00017068">
      <w:pPr>
        <w:spacing w:after="0"/>
        <w:ind w:right="0"/>
      </w:pPr>
      <w:r>
        <w:br w:type="page"/>
      </w:r>
    </w:p>
    <w:p w14:paraId="26DDDC44" w14:textId="63753F9C" w:rsidR="00017068" w:rsidRPr="00017068" w:rsidRDefault="00017068" w:rsidP="00017068">
      <w:pPr>
        <w:spacing w:after="0"/>
        <w:ind w:right="0"/>
        <w:rPr>
          <w:lang w:val="vi-VN"/>
        </w:rPr>
        <w:sectPr w:rsidR="00017068" w:rsidRPr="00017068" w:rsidSect="0031527D">
          <w:pgSz w:w="12240" w:h="15840" w:code="1"/>
          <w:pgMar w:top="720" w:right="720" w:bottom="720" w:left="720" w:header="1152" w:footer="360" w:gutter="0"/>
          <w:cols w:space="720"/>
          <w:docGrid w:linePitch="360"/>
        </w:sectPr>
      </w:pPr>
    </w:p>
    <w:p w14:paraId="4B821BBB" w14:textId="77777777" w:rsidR="00C52A8D" w:rsidRPr="00C52A8D" w:rsidRDefault="00C52A8D" w:rsidP="00C52A8D">
      <w:pPr>
        <w:rPr>
          <w:b/>
          <w:bCs/>
        </w:rPr>
      </w:pPr>
      <w:r w:rsidRPr="00C52A8D">
        <w:rPr>
          <w:b/>
          <w:bCs/>
        </w:rPr>
        <w:lastRenderedPageBreak/>
        <w:t>Architecture diagram:</w:t>
      </w:r>
    </w:p>
    <w:p w14:paraId="4ED9C3DA" w14:textId="6909E2A3" w:rsidR="00707E5E" w:rsidRPr="00017068" w:rsidRDefault="00707E5E" w:rsidP="00017068">
      <w:pPr>
        <w:spacing w:after="0"/>
        <w:ind w:right="0"/>
        <w:rPr>
          <w:lang w:val="vi-VN"/>
        </w:rPr>
      </w:pPr>
    </w:p>
    <w:p w14:paraId="3EFD0163" w14:textId="77777777" w:rsidR="00707E5E" w:rsidRDefault="00707E5E" w:rsidP="00707E5E">
      <w:r>
        <w:rPr>
          <w:noProof/>
        </w:rPr>
        <w:drawing>
          <wp:inline distT="0" distB="0" distL="0" distR="0" wp14:anchorId="0B2B1247" wp14:editId="7F27D41E">
            <wp:extent cx="9144000" cy="3596409"/>
            <wp:effectExtent l="0" t="0" r="0" b="0"/>
            <wp:docPr id="928658088" name="Picture" descr="A computer screen shot of a diagra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58088" name="Picture" descr="A computer screen shot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596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7A18B3" w14:textId="77777777" w:rsidR="005F3EE6" w:rsidRPr="007E780C" w:rsidRDefault="005F3EE6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14:paraId="7F1273D9" w14:textId="77777777" w:rsidR="00F248AB" w:rsidRPr="007E780C" w:rsidRDefault="00F248AB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  <w:r w:rsidRPr="007E780C">
        <w:rPr>
          <w:rFonts w:ascii="Arial" w:hAnsi="Arial" w:cs="Arial"/>
          <w:color w:val="212F3E"/>
          <w:sz w:val="22"/>
          <w:szCs w:val="22"/>
        </w:rPr>
        <w:t xml:space="preserve"> </w:t>
      </w:r>
    </w:p>
    <w:sectPr w:rsidR="00F248AB" w:rsidRPr="007E780C" w:rsidSect="00017068">
      <w:pgSz w:w="15840" w:h="12240" w:orient="landscape" w:code="1"/>
      <w:pgMar w:top="720" w:right="720" w:bottom="720" w:left="720" w:header="1152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B6A900" w14:textId="77777777" w:rsidR="005065FF" w:rsidRDefault="005065FF" w:rsidP="00376205">
      <w:r>
        <w:separator/>
      </w:r>
    </w:p>
  </w:endnote>
  <w:endnote w:type="continuationSeparator" w:id="0">
    <w:p w14:paraId="250C2F86" w14:textId="77777777" w:rsidR="005065FF" w:rsidRDefault="005065FF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576369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DF27C29" w14:textId="77777777" w:rsidR="006350EC" w:rsidRDefault="006350EC" w:rsidP="006350E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8C0E65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8C0E65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A9225EF" w14:textId="77777777" w:rsidR="007B22FA" w:rsidRDefault="006350EC" w:rsidP="0093303B">
    <w:pPr>
      <w:pStyle w:val="Footer"/>
      <w:tabs>
        <w:tab w:val="clear" w:pos="4680"/>
        <w:tab w:val="clear" w:pos="9360"/>
        <w:tab w:val="left" w:pos="8795"/>
      </w:tabs>
      <w:jc w:val="right"/>
    </w:pPr>
    <w:r w:rsidRPr="006350EC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27825C9" wp14:editId="764E6728">
              <wp:simplePos x="0" y="0"/>
              <wp:positionH relativeFrom="page">
                <wp:align>center</wp:align>
              </wp:positionH>
              <wp:positionV relativeFrom="paragraph">
                <wp:posOffset>194310</wp:posOffset>
              </wp:positionV>
              <wp:extent cx="7328388" cy="170514"/>
              <wp:effectExtent l="0" t="0" r="6350" b="1270"/>
              <wp:wrapNone/>
              <wp:docPr id="21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28388" cy="170514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0222FE" id="Rectangle 20" o:spid="_x0000_s1026" style="position:absolute;margin-left:0;margin-top:15.3pt;width:577.05pt;height:13.45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" fillcolor="#f9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8F738" w14:textId="77777777" w:rsidR="005065FF" w:rsidRDefault="005065FF" w:rsidP="00376205">
      <w:r>
        <w:separator/>
      </w:r>
    </w:p>
  </w:footnote>
  <w:footnote w:type="continuationSeparator" w:id="0">
    <w:p w14:paraId="318B972E" w14:textId="77777777" w:rsidR="005065FF" w:rsidRDefault="005065FF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7A2BF" w14:textId="77777777" w:rsidR="0021026D" w:rsidRDefault="007E780C" w:rsidP="0031527D">
    <w:pPr>
      <w:pStyle w:val="Header"/>
      <w:spacing w:after="500"/>
    </w:pPr>
    <w:r>
      <w:rPr>
        <w:noProof/>
        <w:lang w:eastAsia="en-US"/>
      </w:rPr>
      <w:drawing>
        <wp:anchor distT="0" distB="0" distL="114300" distR="114300" simplePos="0" relativeHeight="251668480" behindDoc="0" locked="0" layoutInCell="1" allowOverlap="1" wp14:anchorId="69940AE0" wp14:editId="6F721920">
          <wp:simplePos x="0" y="0"/>
          <wp:positionH relativeFrom="margin">
            <wp:posOffset>4621530</wp:posOffset>
          </wp:positionH>
          <wp:positionV relativeFrom="paragraph">
            <wp:posOffset>-165735</wp:posOffset>
          </wp:positionV>
          <wp:extent cx="1350010" cy="239395"/>
          <wp:effectExtent l="0" t="0" r="2540" b="825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WS-Educate-Logo_X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0010" cy="2393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lang w:eastAsia="en-US"/>
      </w:rPr>
      <w:drawing>
        <wp:anchor distT="0" distB="0" distL="114300" distR="114300" simplePos="0" relativeHeight="251669504" behindDoc="0" locked="0" layoutInCell="1" allowOverlap="1" wp14:anchorId="073AD418" wp14:editId="76E74CBF">
          <wp:simplePos x="0" y="0"/>
          <wp:positionH relativeFrom="column">
            <wp:posOffset>944880</wp:posOffset>
          </wp:positionH>
          <wp:positionV relativeFrom="paragraph">
            <wp:posOffset>-373380</wp:posOffset>
          </wp:positionV>
          <wp:extent cx="1811020" cy="452755"/>
          <wp:effectExtent l="0" t="0" r="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2-02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284" b="43807"/>
                  <a:stretch/>
                </pic:blipFill>
                <pic:spPr bwMode="auto">
                  <a:xfrm>
                    <a:off x="0" y="0"/>
                    <a:ext cx="1811020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A546EC4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322B35"/>
    <w:multiLevelType w:val="hybridMultilevel"/>
    <w:tmpl w:val="97820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A449A"/>
    <w:multiLevelType w:val="multilevel"/>
    <w:tmpl w:val="FE3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B30FC0"/>
    <w:multiLevelType w:val="hybridMultilevel"/>
    <w:tmpl w:val="E9AAC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847CC"/>
    <w:multiLevelType w:val="multilevel"/>
    <w:tmpl w:val="370C4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8053699">
    <w:abstractNumId w:val="1"/>
  </w:num>
  <w:num w:numId="2" w16cid:durableId="1729918662">
    <w:abstractNumId w:val="3"/>
  </w:num>
  <w:num w:numId="3" w16cid:durableId="1031418828">
    <w:abstractNumId w:val="0"/>
  </w:num>
  <w:num w:numId="4" w16cid:durableId="1347556941">
    <w:abstractNumId w:val="4"/>
  </w:num>
  <w:num w:numId="5" w16cid:durableId="783429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03B"/>
    <w:rsid w:val="00017068"/>
    <w:rsid w:val="00033A43"/>
    <w:rsid w:val="0008297B"/>
    <w:rsid w:val="000B353B"/>
    <w:rsid w:val="000C2E30"/>
    <w:rsid w:val="000D7830"/>
    <w:rsid w:val="000F2180"/>
    <w:rsid w:val="00106F4E"/>
    <w:rsid w:val="00121772"/>
    <w:rsid w:val="001369CD"/>
    <w:rsid w:val="001C7EBA"/>
    <w:rsid w:val="001E7B34"/>
    <w:rsid w:val="0020672F"/>
    <w:rsid w:val="0021026D"/>
    <w:rsid w:val="00213FAE"/>
    <w:rsid w:val="00223579"/>
    <w:rsid w:val="00224B62"/>
    <w:rsid w:val="002603F4"/>
    <w:rsid w:val="002627B4"/>
    <w:rsid w:val="002822F5"/>
    <w:rsid w:val="002850CC"/>
    <w:rsid w:val="00285CCA"/>
    <w:rsid w:val="002A0289"/>
    <w:rsid w:val="002C0EA5"/>
    <w:rsid w:val="002D1878"/>
    <w:rsid w:val="002F712B"/>
    <w:rsid w:val="00300578"/>
    <w:rsid w:val="0031527D"/>
    <w:rsid w:val="00321567"/>
    <w:rsid w:val="003650CB"/>
    <w:rsid w:val="00376205"/>
    <w:rsid w:val="003955A0"/>
    <w:rsid w:val="00395C28"/>
    <w:rsid w:val="00396549"/>
    <w:rsid w:val="003A6A4C"/>
    <w:rsid w:val="00445778"/>
    <w:rsid w:val="00452810"/>
    <w:rsid w:val="00455E3F"/>
    <w:rsid w:val="00476622"/>
    <w:rsid w:val="00483D00"/>
    <w:rsid w:val="004B027E"/>
    <w:rsid w:val="004E5661"/>
    <w:rsid w:val="005065FF"/>
    <w:rsid w:val="00517C2F"/>
    <w:rsid w:val="0052307E"/>
    <w:rsid w:val="005233B3"/>
    <w:rsid w:val="00551FBD"/>
    <w:rsid w:val="005942EB"/>
    <w:rsid w:val="005A0727"/>
    <w:rsid w:val="005A46AD"/>
    <w:rsid w:val="005F3EE6"/>
    <w:rsid w:val="0062123A"/>
    <w:rsid w:val="006350EC"/>
    <w:rsid w:val="00646E75"/>
    <w:rsid w:val="00681A8A"/>
    <w:rsid w:val="00682745"/>
    <w:rsid w:val="006B4424"/>
    <w:rsid w:val="006D058B"/>
    <w:rsid w:val="00707E5E"/>
    <w:rsid w:val="0072209F"/>
    <w:rsid w:val="007752E3"/>
    <w:rsid w:val="0079071D"/>
    <w:rsid w:val="007B22FA"/>
    <w:rsid w:val="007C53C7"/>
    <w:rsid w:val="007E780C"/>
    <w:rsid w:val="008009DA"/>
    <w:rsid w:val="00877759"/>
    <w:rsid w:val="00897B59"/>
    <w:rsid w:val="008C0E65"/>
    <w:rsid w:val="008C7C6C"/>
    <w:rsid w:val="0090123C"/>
    <w:rsid w:val="00914211"/>
    <w:rsid w:val="00922646"/>
    <w:rsid w:val="0093303B"/>
    <w:rsid w:val="009372C1"/>
    <w:rsid w:val="009457CD"/>
    <w:rsid w:val="0095456C"/>
    <w:rsid w:val="0096105A"/>
    <w:rsid w:val="00971540"/>
    <w:rsid w:val="00980E0F"/>
    <w:rsid w:val="009864AB"/>
    <w:rsid w:val="009A12BB"/>
    <w:rsid w:val="009A7E7D"/>
    <w:rsid w:val="009D3387"/>
    <w:rsid w:val="00A00DA7"/>
    <w:rsid w:val="00A55476"/>
    <w:rsid w:val="00A55C21"/>
    <w:rsid w:val="00A74C94"/>
    <w:rsid w:val="00AB44B2"/>
    <w:rsid w:val="00AC76CE"/>
    <w:rsid w:val="00AD0D41"/>
    <w:rsid w:val="00AE3322"/>
    <w:rsid w:val="00B3590A"/>
    <w:rsid w:val="00B71D70"/>
    <w:rsid w:val="00B82078"/>
    <w:rsid w:val="00B92C26"/>
    <w:rsid w:val="00BB70F1"/>
    <w:rsid w:val="00BB7A23"/>
    <w:rsid w:val="00C0189A"/>
    <w:rsid w:val="00C16D93"/>
    <w:rsid w:val="00C2466E"/>
    <w:rsid w:val="00C43F4B"/>
    <w:rsid w:val="00C52A8D"/>
    <w:rsid w:val="00C81D12"/>
    <w:rsid w:val="00C92A8E"/>
    <w:rsid w:val="00C92E72"/>
    <w:rsid w:val="00CA65B0"/>
    <w:rsid w:val="00CB4183"/>
    <w:rsid w:val="00CD384D"/>
    <w:rsid w:val="00CE1FF8"/>
    <w:rsid w:val="00D04CFD"/>
    <w:rsid w:val="00D12555"/>
    <w:rsid w:val="00D14447"/>
    <w:rsid w:val="00D2550C"/>
    <w:rsid w:val="00D53DC3"/>
    <w:rsid w:val="00DA69B8"/>
    <w:rsid w:val="00E0756B"/>
    <w:rsid w:val="00E505B4"/>
    <w:rsid w:val="00E55D74"/>
    <w:rsid w:val="00E775C9"/>
    <w:rsid w:val="00E80338"/>
    <w:rsid w:val="00E81E5D"/>
    <w:rsid w:val="00E92E8E"/>
    <w:rsid w:val="00EB1A81"/>
    <w:rsid w:val="00EC68D5"/>
    <w:rsid w:val="00F040AE"/>
    <w:rsid w:val="00F1084B"/>
    <w:rsid w:val="00F20CB4"/>
    <w:rsid w:val="00F248AB"/>
    <w:rsid w:val="00F26499"/>
    <w:rsid w:val="00F405F8"/>
    <w:rsid w:val="00F46FBE"/>
    <w:rsid w:val="00F75D3C"/>
    <w:rsid w:val="00F763A1"/>
    <w:rsid w:val="00FB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A32B1"/>
  <w14:defaultImageDpi w14:val="32767"/>
  <w15:chartTrackingRefBased/>
  <w15:docId w15:val="{EE1DA7FB-595E-414B-B12E-A5DE4BF5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EBA"/>
    <w:pPr>
      <w:spacing w:after="300"/>
      <w:ind w:right="720"/>
    </w:pPr>
  </w:style>
  <w:style w:type="paragraph" w:styleId="Heading1">
    <w:name w:val="heading 1"/>
    <w:basedOn w:val="Normal"/>
    <w:next w:val="Normal"/>
    <w:link w:val="Heading1Cha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8"/>
    <w:semiHidden/>
    <w:rsid w:val="001C7EBA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EBA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1C7EBA"/>
  </w:style>
  <w:style w:type="character" w:customStyle="1" w:styleId="SalutationChar">
    <w:name w:val="Salutation Char"/>
    <w:basedOn w:val="DefaultParagraphFont"/>
    <w:link w:val="Salutation"/>
    <w:uiPriority w:val="4"/>
    <w:rsid w:val="001C7EBA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1C7EBA"/>
    <w:pPr>
      <w:spacing w:before="480" w:after="960"/>
    </w:pPr>
    <w:rPr>
      <w:rFonts w:eastAsiaTheme="minorHAnsi"/>
      <w:kern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1C7EBA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1C7EBA"/>
    <w:pPr>
      <w:spacing w:before="40" w:after="0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1C7EBA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ContactInfo">
    <w:name w:val="Contact Info"/>
    <w:basedOn w:val="Normal"/>
    <w:uiPriority w:val="10"/>
    <w:qFormat/>
    <w:rsid w:val="007B22FA"/>
    <w:pPr>
      <w:spacing w:before="40" w:after="40" w:line="274" w:lineRule="auto"/>
      <w:ind w:right="0"/>
    </w:pPr>
    <w:rPr>
      <w:rFonts w:asciiTheme="majorHAnsi" w:eastAsiaTheme="minorHAnsi" w:hAnsiTheme="maj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1C7EBA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rsid w:val="00376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EBA"/>
  </w:style>
  <w:style w:type="paragraph" w:styleId="Footer">
    <w:name w:val="footer"/>
    <w:basedOn w:val="Normal"/>
    <w:link w:val="FooterChar"/>
    <w:uiPriority w:val="99"/>
    <w:rsid w:val="00376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EBA"/>
  </w:style>
  <w:style w:type="paragraph" w:customStyle="1" w:styleId="RecipientName">
    <w:name w:val="Recipient Name"/>
    <w:basedOn w:val="Normal"/>
    <w:next w:val="Normal"/>
    <w:qFormat/>
    <w:rsid w:val="007B22FA"/>
    <w:pPr>
      <w:spacing w:after="0"/>
    </w:pPr>
    <w:rPr>
      <w:b/>
    </w:rPr>
  </w:style>
  <w:style w:type="paragraph" w:customStyle="1" w:styleId="Address">
    <w:name w:val="Address"/>
    <w:basedOn w:val="Normal"/>
    <w:next w:val="Normal"/>
    <w:qFormat/>
    <w:rsid w:val="007B22FA"/>
    <w:pPr>
      <w:spacing w:after="480"/>
    </w:pPr>
  </w:style>
  <w:style w:type="paragraph" w:styleId="Date">
    <w:name w:val="Date"/>
    <w:basedOn w:val="Normal"/>
    <w:next w:val="Normal"/>
    <w:link w:val="DateChar"/>
    <w:uiPriority w:val="99"/>
    <w:rsid w:val="007B22FA"/>
    <w:pPr>
      <w:spacing w:after="600"/>
    </w:pPr>
  </w:style>
  <w:style w:type="character" w:customStyle="1" w:styleId="DateChar">
    <w:name w:val="Date Char"/>
    <w:basedOn w:val="DefaultParagraphFont"/>
    <w:link w:val="Date"/>
    <w:uiPriority w:val="99"/>
    <w:rsid w:val="007B22FA"/>
  </w:style>
  <w:style w:type="character" w:styleId="PlaceholderText">
    <w:name w:val="Placeholder Text"/>
    <w:basedOn w:val="DefaultParagraphFont"/>
    <w:uiPriority w:val="99"/>
    <w:semiHidden/>
    <w:rsid w:val="007B22FA"/>
    <w:rPr>
      <w:color w:val="808080"/>
    </w:rPr>
  </w:style>
  <w:style w:type="table" w:styleId="TableGrid">
    <w:name w:val="Table Grid"/>
    <w:basedOn w:val="TableNormal"/>
    <w:uiPriority w:val="39"/>
    <w:rsid w:val="00933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C2E3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semiHidden/>
    <w:qFormat/>
    <w:rsid w:val="000C2E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424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4424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leong\AppData\Roaming\Microsoft\Templates\Pinstripes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481176-7B76-480D-954C-7559E6215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33768E-99E0-4750-9D2A-3AAD6F22B81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3DA2EC-68C9-4C94-AD7C-A9B5F46A07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3A3CBC56-D0C2-4C95-83FC-0F95D866C2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Pinstripes letterhead.dotx</Template>
  <TotalTime>43</TotalTime>
  <Pages>10</Pages>
  <Words>1446</Words>
  <Characters>9133</Characters>
  <Application>Microsoft Office Word</Application>
  <DocSecurity>0</DocSecurity>
  <Lines>284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Ly Minh</cp:lastModifiedBy>
  <cp:revision>13</cp:revision>
  <dcterms:created xsi:type="dcterms:W3CDTF">2020-07-16T12:20:00Z</dcterms:created>
  <dcterms:modified xsi:type="dcterms:W3CDTF">2025-10-23T08:17:00Z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